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87" w:rsidRDefault="00BD2B87">
      <w:r>
        <w:t xml:space="preserve"> </w:t>
      </w:r>
    </w:p>
    <w:sdt>
      <w:sdtPr>
        <w:id w:val="1975711349"/>
        <w:docPartObj>
          <w:docPartGallery w:val="Cover Pages"/>
          <w:docPartUnique/>
        </w:docPartObj>
      </w:sdtPr>
      <w:sdtEndPr/>
      <w:sdtContent>
        <w:p w:rsidR="00B31EE1" w:rsidRDefault="00B31E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53217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f07f09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EE1" w:rsidRDefault="00083801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1EE1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Vergaderings notullen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1EE1" w:rsidRDefault="001070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Bioscopify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B31EE1" w:rsidRDefault="00083801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1EE1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Vergaderings notullen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1EE1" w:rsidRDefault="001070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Bioscopify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1EE1" w:rsidRDefault="0010706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6507480</wp:posOffset>
                    </wp:positionV>
                    <wp:extent cx="3192780" cy="1404620"/>
                    <wp:effectExtent l="0" t="0" r="26670" b="2159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27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07064" w:rsidRDefault="00107064">
                                <w:r>
                                  <w:t xml:space="preserve">               </w:t>
                                </w:r>
                              </w:p>
                              <w:p w:rsidR="00107064" w:rsidRDefault="00107064">
                                <w:r>
                                  <w:t xml:space="preserve">                Nadia Karimi              2125326</w:t>
                                </w:r>
                              </w:p>
                              <w:p w:rsidR="00107064" w:rsidRP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Teun Aarts</w:t>
                                </w:r>
                                <w:r w:rsidRPr="00107064">
                                  <w:tab/>
                                </w:r>
                                <w:r>
                                  <w:t xml:space="preserve">                  </w:t>
                                </w:r>
                                <w:r w:rsidRPr="00107064">
                                  <w:t>2127071</w:t>
                                </w:r>
                              </w:p>
                              <w:p w:rsidR="00107064" w:rsidRPr="00107064" w:rsidRDefault="00107064" w:rsidP="00107064">
                                <w:pPr>
                                  <w:ind w:left="0"/>
                                </w:pPr>
                                <w:r>
                                  <w:t xml:space="preserve">                 </w:t>
                                </w:r>
                                <w:r w:rsidRPr="00107064">
                                  <w:t>Michael van Zundert</w:t>
                                </w:r>
                                <w:r>
                                  <w:t xml:space="preserve">  </w:t>
                                </w:r>
                                <w:r w:rsidRPr="00107064">
                                  <w:t>2124598</w:t>
                                </w:r>
                              </w:p>
                              <w:p w:rsidR="00107064" w:rsidRP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Kevin Gerretsen</w:t>
                                </w:r>
                                <w:r>
                                  <w:t xml:space="preserve">          </w:t>
                                </w:r>
                                <w:r w:rsidRPr="00107064">
                                  <w:t>2050253</w:t>
                                </w:r>
                              </w:p>
                              <w:p w:rsidR="00107064" w:rsidRDefault="00107064" w:rsidP="00107064">
                                <w:r>
                                  <w:t xml:space="preserve">                </w:t>
                                </w:r>
                                <w:r w:rsidRPr="00107064">
                                  <w:t>Ricky van den Berg</w:t>
                                </w:r>
                                <w:r>
                                  <w:t xml:space="preserve">     </w:t>
                                </w:r>
                                <w:r w:rsidRPr="00107064">
                                  <w:t>2124376</w:t>
                                </w:r>
                              </w:p>
                              <w:p w:rsidR="002E0D2F" w:rsidRDefault="002E0D2F" w:rsidP="002E0D2F">
                                <w:r>
                                  <w:t xml:space="preserve">           </w:t>
                                </w:r>
                              </w:p>
                              <w:p w:rsidR="002E0D2F" w:rsidRPr="002E0D2F" w:rsidRDefault="002E0D2F" w:rsidP="002E0D2F">
                                <w:r>
                                  <w:t xml:space="preserve">                </w:t>
                                </w:r>
                                <w:r w:rsidRPr="002E0D2F">
                                  <w:t>Groep: 5 – Fellowship LTD.</w:t>
                                </w:r>
                              </w:p>
                              <w:p w:rsidR="002E0D2F" w:rsidRPr="00107064" w:rsidRDefault="002E0D2F" w:rsidP="00107064"/>
                              <w:p w:rsidR="00107064" w:rsidRDefault="00107064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kstvak 2" o:spid="_x0000_s1027" type="#_x0000_t202" style="position:absolute;left:0;text-align:left;margin-left:-9.6pt;margin-top:512.4pt;width:251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" strokecolor="white [3212]">
                    <v:textbox style="mso-fit-shape-to-text:t">
                      <w:txbxContent>
                        <w:p w:rsidR="00107064" w:rsidRDefault="00107064">
                          <w:r>
                            <w:t xml:space="preserve">               </w:t>
                          </w:r>
                        </w:p>
                        <w:p w:rsidR="00107064" w:rsidRDefault="00107064">
                          <w:r>
                            <w:t xml:space="preserve">                Nadia Karimi              2125326</w:t>
                          </w:r>
                        </w:p>
                        <w:p w:rsidR="00107064" w:rsidRP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Teun Aarts</w:t>
                          </w:r>
                          <w:r w:rsidRPr="00107064">
                            <w:tab/>
                          </w:r>
                          <w:r>
                            <w:t xml:space="preserve">                  </w:t>
                          </w:r>
                          <w:r w:rsidRPr="00107064">
                            <w:t>2127071</w:t>
                          </w:r>
                        </w:p>
                        <w:p w:rsidR="00107064" w:rsidRPr="00107064" w:rsidRDefault="00107064" w:rsidP="00107064">
                          <w:pPr>
                            <w:ind w:left="0"/>
                          </w:pPr>
                          <w:r>
                            <w:t xml:space="preserve">                 </w:t>
                          </w:r>
                          <w:r w:rsidRPr="00107064">
                            <w:t>Michael van Zundert</w:t>
                          </w:r>
                          <w:r>
                            <w:t xml:space="preserve">  </w:t>
                          </w:r>
                          <w:r w:rsidRPr="00107064">
                            <w:t>2124598</w:t>
                          </w:r>
                        </w:p>
                        <w:p w:rsidR="00107064" w:rsidRP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Kevin Gerretsen</w:t>
                          </w:r>
                          <w:r>
                            <w:t xml:space="preserve">          </w:t>
                          </w:r>
                          <w:r w:rsidRPr="00107064">
                            <w:t>2050253</w:t>
                          </w:r>
                        </w:p>
                        <w:p w:rsidR="00107064" w:rsidRDefault="00107064" w:rsidP="00107064">
                          <w:r>
                            <w:t xml:space="preserve">                </w:t>
                          </w:r>
                          <w:r w:rsidRPr="00107064">
                            <w:t>Ricky van den Berg</w:t>
                          </w:r>
                          <w:r>
                            <w:t xml:space="preserve">     </w:t>
                          </w:r>
                          <w:r w:rsidRPr="00107064">
                            <w:t>2124376</w:t>
                          </w:r>
                        </w:p>
                        <w:p w:rsidR="002E0D2F" w:rsidRDefault="002E0D2F" w:rsidP="002E0D2F">
                          <w:r>
                            <w:t xml:space="preserve">           </w:t>
                          </w:r>
                        </w:p>
                        <w:p w:rsidR="002E0D2F" w:rsidRPr="002E0D2F" w:rsidRDefault="002E0D2F" w:rsidP="002E0D2F">
                          <w:r>
                            <w:t xml:space="preserve">                </w:t>
                          </w:r>
                          <w:r w:rsidRPr="002E0D2F">
                            <w:t>Groep: 5 – Fellowship LTD.</w:t>
                          </w:r>
                        </w:p>
                        <w:p w:rsidR="002E0D2F" w:rsidRPr="00107064" w:rsidRDefault="002E0D2F" w:rsidP="00107064"/>
                        <w:p w:rsidR="00107064" w:rsidRDefault="00107064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31EE1">
            <w:br w:type="page"/>
          </w:r>
        </w:p>
      </w:sdtContent>
    </w:sdt>
    <w:p w:rsidR="004F7C4E" w:rsidRDefault="004F7C4E" w:rsidP="004F7C4E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pacing w:val="4"/>
          <w:sz w:val="22"/>
          <w:szCs w:val="22"/>
          <w:lang w:eastAsia="en-US"/>
        </w:rPr>
        <w:id w:val="-1830810187"/>
        <w:docPartObj>
          <w:docPartGallery w:val="Table of Contents"/>
          <w:docPartUnique/>
        </w:docPartObj>
      </w:sdtPr>
      <w:sdtEndPr/>
      <w:sdtContent>
        <w:p w:rsidR="004F7C4E" w:rsidRDefault="004F7C4E">
          <w:pPr>
            <w:pStyle w:val="Kopvaninhoudsopgave"/>
          </w:pPr>
          <w:r>
            <w:t>Inhoud</w:t>
          </w:r>
        </w:p>
        <w:p w:rsidR="00C2156B" w:rsidRDefault="004F7C4E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22829" w:history="1">
            <w:r w:rsidR="00C2156B" w:rsidRPr="001E43AA">
              <w:rPr>
                <w:rStyle w:val="Hyperlink"/>
                <w:noProof/>
              </w:rPr>
              <w:t>Bijeenkomst 1</w:t>
            </w:r>
            <w:r w:rsidR="00C2156B" w:rsidRPr="001E43AA">
              <w:rPr>
                <w:rStyle w:val="Hyperlink"/>
                <w:noProof/>
                <w:lang w:bidi="nl-NL"/>
              </w:rPr>
              <w:t xml:space="preserve"> | </w:t>
            </w:r>
            <w:r w:rsidR="00C2156B" w:rsidRPr="001E43AA">
              <w:rPr>
                <w:rStyle w:val="Hyperlink"/>
                <w:noProof/>
              </w:rPr>
              <w:t>Agenda</w:t>
            </w:r>
            <w:r w:rsidR="00C2156B">
              <w:rPr>
                <w:noProof/>
                <w:webHidden/>
              </w:rPr>
              <w:tab/>
            </w:r>
            <w:r w:rsidR="00C2156B">
              <w:rPr>
                <w:noProof/>
                <w:webHidden/>
              </w:rPr>
              <w:fldChar w:fldCharType="begin"/>
            </w:r>
            <w:r w:rsidR="00C2156B">
              <w:rPr>
                <w:noProof/>
                <w:webHidden/>
              </w:rPr>
              <w:instrText xml:space="preserve"> PAGEREF _Toc509922829 \h </w:instrText>
            </w:r>
            <w:r w:rsidR="00C2156B">
              <w:rPr>
                <w:noProof/>
                <w:webHidden/>
              </w:rPr>
            </w:r>
            <w:r w:rsidR="00C2156B">
              <w:rPr>
                <w:noProof/>
                <w:webHidden/>
              </w:rPr>
              <w:fldChar w:fldCharType="separate"/>
            </w:r>
            <w:r w:rsidR="00C2156B">
              <w:rPr>
                <w:noProof/>
                <w:webHidden/>
              </w:rPr>
              <w:t>2</w:t>
            </w:r>
            <w:r w:rsidR="00C2156B">
              <w:rPr>
                <w:noProof/>
                <w:webHidden/>
              </w:rPr>
              <w:fldChar w:fldCharType="end"/>
            </w:r>
          </w:hyperlink>
        </w:p>
        <w:p w:rsidR="00C2156B" w:rsidRDefault="00C2156B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22830" w:history="1">
            <w:r w:rsidRPr="001E43AA">
              <w:rPr>
                <w:rStyle w:val="Hyperlink"/>
                <w:noProof/>
                <w:lang w:bidi="nl-NL"/>
              </w:rPr>
              <w:t>Vergadering georganiseerd door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6B" w:rsidRDefault="00C2156B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22831" w:history="1">
            <w:r w:rsidRPr="001E43AA">
              <w:rPr>
                <w:rStyle w:val="Hyperlink"/>
                <w:noProof/>
                <w:lang w:bidi="nl-NL"/>
              </w:rPr>
              <w:t>Soort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6B" w:rsidRDefault="00C2156B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22832" w:history="1">
            <w:r w:rsidRPr="001E43AA">
              <w:rPr>
                <w:rStyle w:val="Hyperlink"/>
                <w:noProof/>
                <w:lang w:bidi="nl-NL"/>
              </w:rPr>
              <w:t>Notulist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6B" w:rsidRDefault="00C2156B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22833" w:history="1">
            <w:r w:rsidRPr="001E43AA">
              <w:rPr>
                <w:rStyle w:val="Hyperlink"/>
                <w:noProof/>
                <w:lang w:bidi="nl-NL"/>
              </w:rPr>
              <w:t>Tijdwaarnemer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6B" w:rsidRDefault="00C2156B">
          <w:pPr>
            <w:pStyle w:val="Inhopg3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22834" w:history="1">
            <w:r w:rsidRPr="001E43AA">
              <w:rPr>
                <w:rStyle w:val="Hyperlink"/>
                <w:noProof/>
              </w:rPr>
              <w:t>Deelnemers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6B" w:rsidRDefault="00C2156B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22835" w:history="1">
            <w:r w:rsidRPr="001E43AA">
              <w:rPr>
                <w:rStyle w:val="Hyperlink"/>
                <w:noProof/>
                <w:lang w:bidi="nl-NL"/>
              </w:rPr>
              <w:t>Agendapunten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56B" w:rsidRDefault="00C2156B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spacing w:val="0"/>
              <w:lang w:eastAsia="nl-NL"/>
            </w:rPr>
          </w:pPr>
          <w:hyperlink w:anchor="_Toc509922836" w:history="1">
            <w:r w:rsidRPr="001E43AA">
              <w:rPr>
                <w:rStyle w:val="Hyperlink"/>
                <w:noProof/>
              </w:rPr>
              <w:t>Notule</w:t>
            </w:r>
            <w:r w:rsidRPr="001E43AA">
              <w:rPr>
                <w:rStyle w:val="Hyperlink"/>
                <w:noProof/>
              </w:rPr>
              <w:t>n</w:t>
            </w:r>
            <w:r w:rsidRPr="001E43AA">
              <w:rPr>
                <w:rStyle w:val="Hyperlink"/>
                <w:noProof/>
              </w:rPr>
              <w:t xml:space="preserve"> vergadering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4E" w:rsidRDefault="004F7C4E">
          <w:r>
            <w:rPr>
              <w:b/>
              <w:bCs/>
            </w:rPr>
            <w:fldChar w:fldCharType="end"/>
          </w:r>
        </w:p>
      </w:sdtContent>
    </w:sdt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4F7C4E" w:rsidRDefault="004F7C4E" w:rsidP="004F7C4E"/>
    <w:p w:rsidR="00B31EE1" w:rsidRDefault="00B31EE1" w:rsidP="004F7C4E"/>
    <w:p w:rsidR="004F7C4E" w:rsidRDefault="004F7C4E" w:rsidP="004F7C4E">
      <w:pPr>
        <w:ind w:left="0"/>
      </w:pPr>
    </w:p>
    <w:p w:rsidR="00A979E1" w:rsidRDefault="005C78CA" w:rsidP="004F7C4E">
      <w:pPr>
        <w:pStyle w:val="Kop1"/>
      </w:pPr>
      <w:bookmarkStart w:id="0" w:name="_Toc509922829"/>
      <w:r>
        <w:lastRenderedPageBreak/>
        <w:t>Bijeenkomst 1</w:t>
      </w:r>
      <w:r w:rsidR="00A979E1">
        <w:rPr>
          <w:lang w:bidi="nl-NL"/>
        </w:rPr>
        <w:t xml:space="preserve"> </w:t>
      </w:r>
      <w:sdt>
        <w:sdtPr>
          <w:alias w:val="Verticaal lijnscheidingsteken:"/>
          <w:tag w:val="Verticaal lijnscheidingsteken:"/>
          <w:id w:val="1874568466"/>
          <w:placeholder>
            <w:docPart w:val="52B9CB5CA5F942D5A376BD54850ACC6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nl-NL"/>
            </w:rPr>
            <w:t>|</w:t>
          </w:r>
        </w:sdtContent>
      </w:sdt>
      <w:r w:rsidR="00A979E1">
        <w:rPr>
          <w:lang w:bidi="nl-NL"/>
        </w:rPr>
        <w:t xml:space="preserve"> </w:t>
      </w:r>
      <w:r w:rsidR="004F7C4E">
        <w:rPr>
          <w:rStyle w:val="Subtieleverwijzing"/>
        </w:rPr>
        <w:t>Agenda</w:t>
      </w:r>
      <w:bookmarkEnd w:id="0"/>
    </w:p>
    <w:p w:rsidR="00A979E1" w:rsidRPr="004F7C4E" w:rsidRDefault="00083801" w:rsidP="004F7C4E">
      <w:pPr>
        <w:rPr>
          <w:sz w:val="24"/>
        </w:rPr>
      </w:pPr>
      <w:sdt>
        <w:sdtPr>
          <w:rPr>
            <w:sz w:val="24"/>
          </w:rPr>
          <w:alias w:val="Datum en tijd vergadering:"/>
          <w:tag w:val="Datum en tijd vergadering:"/>
          <w:id w:val="712006246"/>
          <w:placeholder>
            <w:docPart w:val="867340FC49DB47E49CC8B6D97029A169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Datum | tijd vergadering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1D50E9" w:rsidRPr="004F7C4E">
        <w:rPr>
          <w:sz w:val="24"/>
        </w:rPr>
        <w:t>27-03-2018</w:t>
      </w:r>
      <w:r w:rsidR="00A979E1" w:rsidRPr="004F7C4E">
        <w:rPr>
          <w:rStyle w:val="Subtielebenadrukking"/>
          <w:sz w:val="24"/>
          <w:lang w:bidi="nl-NL"/>
        </w:rPr>
        <w:t xml:space="preserve">| </w:t>
      </w:r>
      <w:r w:rsidR="001D50E9" w:rsidRPr="004F7C4E">
        <w:rPr>
          <w:rStyle w:val="Subtielebenadrukking"/>
          <w:i w:val="0"/>
          <w:sz w:val="24"/>
        </w:rPr>
        <w:t>13:00</w:t>
      </w:r>
      <w:r w:rsidR="00A979E1" w:rsidRPr="004F7C4E">
        <w:rPr>
          <w:sz w:val="24"/>
          <w:lang w:bidi="nl-NL"/>
        </w:rPr>
        <w:t xml:space="preserve"> | </w:t>
      </w:r>
      <w:sdt>
        <w:sdtPr>
          <w:rPr>
            <w:sz w:val="24"/>
          </w:rPr>
          <w:alias w:val="Locatie vergadering:"/>
          <w:tag w:val="Locatie vergadering:"/>
          <w:id w:val="1910582416"/>
          <w:placeholder>
            <w:docPart w:val="DAE469062A7240DD894E6A3D837852D6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Locatie vergadering</w:t>
          </w:r>
        </w:sdtContent>
      </w:sdt>
      <w:r w:rsidR="00A979E1" w:rsidRPr="004F7C4E">
        <w:rPr>
          <w:sz w:val="24"/>
          <w:lang w:bidi="nl-NL"/>
        </w:rPr>
        <w:t xml:space="preserve"> </w:t>
      </w:r>
      <w:sdt>
        <w:sdtPr>
          <w:rPr>
            <w:rStyle w:val="Subtielebenadrukking"/>
            <w:sz w:val="24"/>
          </w:rPr>
          <w:alias w:val="Voer locatie in:"/>
          <w:tag w:val="Voer locatie in:"/>
          <w:id w:val="465398058"/>
          <w:placeholder>
            <w:docPart w:val="F2F367C2B6EF4AD38AFCA4474D7DE23C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1D50E9" w:rsidRPr="004F7C4E">
            <w:rPr>
              <w:rStyle w:val="Subtielebenadrukking"/>
              <w:i w:val="0"/>
              <w:sz w:val="24"/>
            </w:rPr>
            <w:t>gebouw LA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met vergaderingsgegevens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 voor persoon die vergadering organiseert, het type vergadering, facilitator, notulist en tijdwaarnemer"/>
            </w:tblPr>
            <w:tblGrid>
              <w:gridCol w:w="2333"/>
              <w:gridCol w:w="2890"/>
            </w:tblGrid>
            <w:tr w:rsidR="00A979E1" w:rsidTr="00B4628A">
              <w:tc>
                <w:tcPr>
                  <w:tcW w:w="2333" w:type="dxa"/>
                  <w:tcBorders>
                    <w:left w:val="nil"/>
                  </w:tcBorders>
                </w:tcPr>
                <w:bookmarkStart w:id="1" w:name="_Toc509922830"/>
                <w:p w:rsidR="00A979E1" w:rsidRPr="00A979E1" w:rsidRDefault="00083801" w:rsidP="00A979E1">
                  <w:pPr>
                    <w:pStyle w:val="Kop3"/>
                  </w:pPr>
                  <w:sdt>
                    <w:sdtPr>
                      <w:alias w:val="Vergadering georganiseerd door:"/>
                      <w:tag w:val="Vergadering georganiseerd door:"/>
                      <w:id w:val="1112008097"/>
                      <w:placeholder>
                        <w:docPart w:val="434C905D97EE4B44A0B1DFF7852F59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nl-NL"/>
                        </w:rPr>
                        <w:t>Vergadering georganiseerd door</w:t>
                      </w:r>
                    </w:sdtContent>
                  </w:sdt>
                  <w:bookmarkEnd w:id="1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Frans Spijkerman</w:t>
                  </w:r>
                </w:p>
              </w:tc>
            </w:tr>
            <w:bookmarkStart w:id="2" w:name="_Toc509922831"/>
            <w:tr w:rsidR="00A979E1" w:rsidTr="00B4628A">
              <w:tc>
                <w:tcPr>
                  <w:tcW w:w="2333" w:type="dxa"/>
                  <w:tcBorders>
                    <w:left w:val="nil"/>
                  </w:tcBorders>
                </w:tcPr>
                <w:p w:rsidR="00A979E1" w:rsidRPr="00A979E1" w:rsidRDefault="00083801" w:rsidP="00A979E1">
                  <w:pPr>
                    <w:pStyle w:val="Kop3"/>
                  </w:pPr>
                  <w:sdt>
                    <w:sdtPr>
                      <w:alias w:val="Soort vergadering:"/>
                      <w:tag w:val="Soort vergadering:"/>
                      <w:id w:val="1356456911"/>
                      <w:placeholder>
                        <w:docPart w:val="F2B079AF48B243F4B812482727DD5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bidi="nl-NL"/>
                        </w:rPr>
                        <w:t>Soort vergadering</w:t>
                      </w:r>
                    </w:sdtContent>
                  </w:sdt>
                  <w:bookmarkEnd w:id="2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1D50E9" w:rsidP="00D578F4">
                  <w:pPr>
                    <w:spacing w:after="0"/>
                  </w:pPr>
                  <w:r>
                    <w:t>Ontwerpen laten zien en datum voor de demo’s op te stellen.</w:t>
                  </w:r>
                </w:p>
              </w:tc>
            </w:tr>
            <w:tr w:rsidR="00A979E1" w:rsidTr="00B4628A">
              <w:bookmarkStart w:id="3" w:name="_Toc509922832" w:displacedByCustomXml="next"/>
              <w:sdt>
                <w:sdtPr>
                  <w:alias w:val="Notulist:"/>
                  <w:tag w:val="Notulist:"/>
                  <w:id w:val="-1961940283"/>
                  <w:placeholder>
                    <w:docPart w:val="BCEFDB25492F444081B05E8C268FDDF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Kop3"/>
                      </w:pPr>
                      <w:r w:rsidRPr="00A979E1">
                        <w:rPr>
                          <w:lang w:bidi="nl-NL"/>
                        </w:rPr>
                        <w:t>Notulist</w:t>
                      </w:r>
                    </w:p>
                  </w:tc>
                </w:sdtContent>
              </w:sdt>
              <w:bookmarkEnd w:id="3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Nadia Karimi</w:t>
                  </w:r>
                </w:p>
              </w:tc>
            </w:tr>
            <w:tr w:rsidR="00A979E1" w:rsidTr="00D13A41">
              <w:trPr>
                <w:trHeight w:val="470"/>
              </w:trPr>
              <w:bookmarkStart w:id="4" w:name="_Toc509922833" w:displacedByCustomXml="next"/>
              <w:sdt>
                <w:sdtPr>
                  <w:alias w:val="Tijdwaarnemer:"/>
                  <w:tag w:val="Tijdwaarnemer:"/>
                  <w:id w:val="2113625791"/>
                  <w:placeholder>
                    <w:docPart w:val="88543E0A2466497BB753BB04B516328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Kop3"/>
                      </w:pPr>
                      <w:r w:rsidRPr="00A979E1">
                        <w:rPr>
                          <w:lang w:bidi="nl-NL"/>
                        </w:rPr>
                        <w:t>Tijdwaarnemer</w:t>
                      </w:r>
                    </w:p>
                  </w:tc>
                </w:sdtContent>
              </w:sdt>
              <w:bookmarkEnd w:id="4" w:displacedByCustomXml="prev"/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A979E1" w:rsidRDefault="00B4628A" w:rsidP="00D578F4">
                  <w:pPr>
                    <w:spacing w:after="0"/>
                  </w:pPr>
                  <w:r>
                    <w:t>Kevin Gerretsen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B4628A" w:rsidRDefault="00B4628A" w:rsidP="00B4628A">
            <w:pPr>
              <w:pStyle w:val="Kop3"/>
            </w:pPr>
            <w:bookmarkStart w:id="5" w:name="_Toc509922834"/>
            <w:r>
              <w:t>Deelnemers</w:t>
            </w:r>
            <w:bookmarkEnd w:id="5"/>
          </w:p>
          <w:p w:rsidR="00B4628A" w:rsidRDefault="00B4628A" w:rsidP="00D578F4">
            <w:pPr>
              <w:spacing w:after="0"/>
            </w:pPr>
            <w:r>
              <w:t>Michael van Zundert</w:t>
            </w:r>
          </w:p>
          <w:p w:rsidR="00B4628A" w:rsidRDefault="00B4628A" w:rsidP="00D578F4">
            <w:pPr>
              <w:spacing w:after="0"/>
            </w:pPr>
            <w:r>
              <w:t>Teun Aarts</w:t>
            </w:r>
          </w:p>
          <w:p w:rsidR="00B4628A" w:rsidRDefault="00B4628A" w:rsidP="00D578F4">
            <w:pPr>
              <w:spacing w:after="0"/>
            </w:pPr>
            <w:r>
              <w:t>Ricky van den Berg</w:t>
            </w:r>
          </w:p>
          <w:p w:rsidR="00B4628A" w:rsidRDefault="00B4628A" w:rsidP="00D578F4">
            <w:pPr>
              <w:spacing w:after="0"/>
            </w:pPr>
            <w:r>
              <w:t xml:space="preserve">Kevin Gerretsen </w:t>
            </w:r>
          </w:p>
          <w:p w:rsidR="00A979E1" w:rsidRDefault="00B4628A" w:rsidP="00D578F4">
            <w:pPr>
              <w:spacing w:after="0"/>
            </w:pPr>
            <w:r>
              <w:t>Nadia Karimi</w:t>
            </w:r>
          </w:p>
        </w:tc>
      </w:tr>
    </w:tbl>
    <w:bookmarkStart w:id="6" w:name="_Toc509922835"/>
    <w:p w:rsidR="00A979E1" w:rsidRDefault="00083801" w:rsidP="00A979E1">
      <w:pPr>
        <w:pStyle w:val="Kop1"/>
      </w:pPr>
      <w:sdt>
        <w:sdtPr>
          <w:alias w:val="Agendapunten:"/>
          <w:tag w:val="Agendapunten:"/>
          <w:id w:val="-877550984"/>
          <w:placeholder>
            <w:docPart w:val="4EC989A3A6C941DA966B31919686EC2C"/>
          </w:placeholder>
          <w:temporary/>
          <w:showingPlcHdr/>
          <w15:appearance w15:val="hidden"/>
        </w:sdtPr>
        <w:sdtEndPr/>
        <w:sdtContent>
          <w:r w:rsidR="00A979E1">
            <w:rPr>
              <w:lang w:bidi="nl-NL"/>
            </w:rPr>
            <w:t>Agendapunten</w:t>
          </w:r>
        </w:sdtContent>
      </w:sdt>
      <w:bookmarkEnd w:id="6"/>
    </w:p>
    <w:p w:rsidR="00A979E1" w:rsidRDefault="00083801" w:rsidP="004F7C4E">
      <w:sdt>
        <w:sdtPr>
          <w:alias w:val="Agenda 1, gereserveerde tijd:"/>
          <w:tag w:val="Agenda 1, gereserveerde tijd:"/>
          <w:id w:val="-548305236"/>
          <w:placeholder>
            <w:docPart w:val="4DD289624CC8457892C1783605BD8CF5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Gereserveerde tijd</w:t>
          </w:r>
        </w:sdtContent>
      </w:sdt>
      <w:r w:rsidR="00A979E1">
        <w:rPr>
          <w:lang w:bidi="nl-NL"/>
        </w:rPr>
        <w:t xml:space="preserve"> | </w:t>
      </w:r>
      <w:sdt>
        <w:sdtPr>
          <w:rPr>
            <w:rStyle w:val="Subtielebenadrukking"/>
            <w:sz w:val="24"/>
          </w:rPr>
          <w:alias w:val="Agenda 1, voer een tijd in:"/>
          <w:tag w:val="Agenda 1, voer een tijd in:"/>
          <w:id w:val="252406536"/>
          <w:placeholder>
            <w:docPart w:val="63C1C7172D2947D18D60FEC2BD9C5642"/>
          </w:placeholder>
          <w15:appearance w15:val="hidden"/>
        </w:sdtPr>
        <w:sdtEndPr>
          <w:rPr>
            <w:rStyle w:val="Standaardalinea-lettertype"/>
            <w:i w:val="0"/>
            <w:iCs w:val="0"/>
          </w:rPr>
        </w:sdtEndPr>
        <w:sdtContent>
          <w:r w:rsidR="005C78CA" w:rsidRPr="004F7C4E">
            <w:rPr>
              <w:rStyle w:val="Subtielebenadrukking"/>
              <w:i w:val="0"/>
              <w:sz w:val="24"/>
            </w:rPr>
            <w:t>13:00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A979E1">
        <w:rPr>
          <w:lang w:bidi="nl-NL"/>
        </w:rPr>
        <w:t xml:space="preserve">| </w:t>
      </w:r>
      <w:sdt>
        <w:sdtPr>
          <w:alias w:val="Agenda 1, agendapunt:"/>
          <w:tag w:val="Agenda 1, agendapunt:"/>
          <w:id w:val="-1734764758"/>
          <w:placeholder>
            <w:docPart w:val="57E3EBAC987A4AD5984F1F220F1F4143"/>
          </w:placeholder>
          <w:temporary/>
          <w:showingPlcHdr/>
          <w15:appearance w15:val="hidden"/>
        </w:sdtPr>
        <w:sdtEndPr/>
        <w:sdtContent>
          <w:r w:rsidR="00A979E1" w:rsidRPr="004F7C4E">
            <w:rPr>
              <w:rStyle w:val="Kop3Char"/>
            </w:rPr>
            <w:t>Agendapunt</w:t>
          </w:r>
        </w:sdtContent>
      </w:sdt>
      <w:r w:rsidR="00A979E1" w:rsidRPr="004F7C4E">
        <w:rPr>
          <w:sz w:val="24"/>
          <w:lang w:bidi="nl-NL"/>
        </w:rPr>
        <w:t xml:space="preserve"> </w:t>
      </w:r>
      <w:r w:rsidR="000B6463">
        <w:rPr>
          <w:rStyle w:val="Subtielebenadrukking"/>
          <w:i w:val="0"/>
          <w:sz w:val="24"/>
        </w:rPr>
        <w:t>Ontwerpen laten controleren</w:t>
      </w:r>
      <w:r w:rsidR="00A979E1">
        <w:rPr>
          <w:lang w:bidi="nl-NL"/>
        </w:rPr>
        <w:t xml:space="preserve">| </w:t>
      </w:r>
      <w:sdt>
        <w:sdtPr>
          <w:rPr>
            <w:rStyle w:val="Kop3Char"/>
          </w:rPr>
          <w:alias w:val="Agenda 1, presentator:"/>
          <w:tag w:val="Agenda 1, presentator:"/>
          <w:id w:val="-1972813609"/>
          <w:placeholder>
            <w:docPart w:val="D18F19EAC1284FA7BB04A1795123D9A7"/>
          </w:placeholder>
          <w:temporary/>
          <w:showingPlcHdr/>
          <w15:appearance w15:val="hidden"/>
        </w:sdtPr>
        <w:sdtEndPr>
          <w:rPr>
            <w:rStyle w:val="Kop3Char"/>
          </w:rPr>
        </w:sdtEndPr>
        <w:sdtContent>
          <w:r w:rsidR="00A979E1" w:rsidRPr="004F7C4E">
            <w:rPr>
              <w:rStyle w:val="Kop3Char"/>
            </w:rPr>
            <w:t>Presentator</w:t>
          </w:r>
        </w:sdtContent>
      </w:sdt>
      <w:r w:rsidR="00A979E1">
        <w:rPr>
          <w:lang w:bidi="nl-NL"/>
        </w:rPr>
        <w:t xml:space="preserve"> </w:t>
      </w:r>
      <w:r w:rsidR="005C78CA" w:rsidRPr="004F7C4E">
        <w:rPr>
          <w:rStyle w:val="Subtielebenadrukking"/>
          <w:i w:val="0"/>
          <w:sz w:val="24"/>
        </w:rPr>
        <w:t>Ricky van den Berg</w:t>
      </w:r>
    </w:p>
    <w:p w:rsidR="005C78CA" w:rsidRDefault="005C78CA" w:rsidP="00A979E1"/>
    <w:tbl>
      <w:tblPr>
        <w:tblStyle w:val="Notulen"/>
        <w:tblW w:w="0" w:type="auto"/>
        <w:tblInd w:w="72" w:type="dxa"/>
        <w:tblLook w:val="04A0" w:firstRow="1" w:lastRow="0" w:firstColumn="1" w:lastColumn="0" w:noHBand="0" w:noVBand="1"/>
      </w:tblPr>
      <w:tblGrid>
        <w:gridCol w:w="2231"/>
        <w:gridCol w:w="2425"/>
        <w:gridCol w:w="1614"/>
        <w:gridCol w:w="1761"/>
        <w:gridCol w:w="2363"/>
      </w:tblGrid>
      <w:tr w:rsidR="00762EEF" w:rsidTr="00762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1" w:type="dxa"/>
          </w:tcPr>
          <w:p w:rsidR="00762EEF" w:rsidRDefault="00762EEF" w:rsidP="00A979E1">
            <w:r>
              <w:t xml:space="preserve">Agendapunt </w:t>
            </w:r>
          </w:p>
        </w:tc>
        <w:tc>
          <w:tcPr>
            <w:tcW w:w="2425" w:type="dxa"/>
          </w:tcPr>
          <w:p w:rsidR="00762EEF" w:rsidRDefault="00762EEF" w:rsidP="00A979E1">
            <w:r>
              <w:t>Doel</w:t>
            </w:r>
          </w:p>
        </w:tc>
        <w:tc>
          <w:tcPr>
            <w:tcW w:w="1614" w:type="dxa"/>
          </w:tcPr>
          <w:p w:rsidR="00762EEF" w:rsidRDefault="00762EEF" w:rsidP="00A979E1">
            <w:r>
              <w:t>Tijd</w:t>
            </w:r>
          </w:p>
        </w:tc>
        <w:tc>
          <w:tcPr>
            <w:tcW w:w="1761" w:type="dxa"/>
          </w:tcPr>
          <w:p w:rsidR="00762EEF" w:rsidRDefault="00762EEF" w:rsidP="00A979E1"/>
        </w:tc>
        <w:tc>
          <w:tcPr>
            <w:tcW w:w="2363" w:type="dxa"/>
          </w:tcPr>
          <w:p w:rsidR="00762EEF" w:rsidRDefault="00762EEF" w:rsidP="00A979E1">
            <w:r>
              <w:t>Verantwoordelijk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Opening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Punten bespreken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2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Voorzitter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Mededeling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Informatie doorgeven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2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Hoofd programmeur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Afsprakenlijst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Controleren of gemaakte afspraken zijn nagekomen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5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Voorzitter</w:t>
            </w:r>
          </w:p>
        </w:tc>
      </w:tr>
      <w:tr w:rsidR="00762EEF" w:rsidTr="00762EEF">
        <w:tc>
          <w:tcPr>
            <w:tcW w:w="2231" w:type="dxa"/>
          </w:tcPr>
          <w:p w:rsidR="00762EEF" w:rsidRDefault="00762EEF" w:rsidP="00A979E1">
            <w:pPr>
              <w:ind w:left="0"/>
            </w:pPr>
            <w:r>
              <w:t>Functioneel ontwerp</w:t>
            </w:r>
          </w:p>
        </w:tc>
        <w:tc>
          <w:tcPr>
            <w:tcW w:w="2425" w:type="dxa"/>
          </w:tcPr>
          <w:p w:rsidR="00762EEF" w:rsidRDefault="00762EEF" w:rsidP="00A979E1">
            <w:pPr>
              <w:ind w:left="0"/>
            </w:pPr>
            <w:r>
              <w:t>Ontwerp laten goedkeuren</w:t>
            </w:r>
          </w:p>
        </w:tc>
        <w:tc>
          <w:tcPr>
            <w:tcW w:w="1614" w:type="dxa"/>
          </w:tcPr>
          <w:p w:rsidR="00762EEF" w:rsidRDefault="00762EEF" w:rsidP="00A979E1">
            <w:pPr>
              <w:ind w:left="0"/>
            </w:pPr>
            <w:r>
              <w:t>10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762EEF" w:rsidP="00A979E1">
            <w:pPr>
              <w:ind w:left="0"/>
            </w:pPr>
            <w:r>
              <w:t>Hoofd programmeur</w:t>
            </w:r>
          </w:p>
        </w:tc>
      </w:tr>
      <w:tr w:rsidR="00762EEF" w:rsidTr="00762EEF">
        <w:tc>
          <w:tcPr>
            <w:tcW w:w="2231" w:type="dxa"/>
          </w:tcPr>
          <w:p w:rsidR="00762EEF" w:rsidRDefault="00D13A41" w:rsidP="00A979E1">
            <w:pPr>
              <w:ind w:left="0"/>
            </w:pPr>
            <w:r>
              <w:t>Rondvraag</w:t>
            </w:r>
          </w:p>
        </w:tc>
        <w:tc>
          <w:tcPr>
            <w:tcW w:w="2425" w:type="dxa"/>
          </w:tcPr>
          <w:p w:rsidR="00762EEF" w:rsidRDefault="00D13A41" w:rsidP="00A979E1">
            <w:pPr>
              <w:ind w:left="0"/>
            </w:pPr>
            <w:r>
              <w:t xml:space="preserve">Mogelijkheid om vragen te stelle  </w:t>
            </w:r>
          </w:p>
        </w:tc>
        <w:tc>
          <w:tcPr>
            <w:tcW w:w="1614" w:type="dxa"/>
          </w:tcPr>
          <w:p w:rsidR="00762EEF" w:rsidRDefault="00D13A41" w:rsidP="00A979E1">
            <w:pPr>
              <w:ind w:left="0"/>
            </w:pPr>
            <w:r>
              <w:t>10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D13A41" w:rsidP="00A979E1">
            <w:pPr>
              <w:ind w:left="0"/>
            </w:pPr>
            <w:r>
              <w:t>Iedereen</w:t>
            </w:r>
          </w:p>
        </w:tc>
      </w:tr>
      <w:tr w:rsidR="00762EEF" w:rsidTr="00762EEF">
        <w:tc>
          <w:tcPr>
            <w:tcW w:w="2231" w:type="dxa"/>
          </w:tcPr>
          <w:p w:rsidR="00762EEF" w:rsidRDefault="00D13A41" w:rsidP="00A979E1">
            <w:pPr>
              <w:ind w:left="0"/>
            </w:pPr>
            <w:r>
              <w:t>Afsluiting</w:t>
            </w:r>
          </w:p>
        </w:tc>
        <w:tc>
          <w:tcPr>
            <w:tcW w:w="2425" w:type="dxa"/>
          </w:tcPr>
          <w:p w:rsidR="00762EEF" w:rsidRDefault="00D13A41" w:rsidP="00A979E1">
            <w:pPr>
              <w:ind w:left="0"/>
            </w:pPr>
            <w:r>
              <w:t>Afsluiten van de vergadering en checken of alle afspraken zijn nagekomen</w:t>
            </w:r>
          </w:p>
        </w:tc>
        <w:tc>
          <w:tcPr>
            <w:tcW w:w="1614" w:type="dxa"/>
          </w:tcPr>
          <w:p w:rsidR="00762EEF" w:rsidRDefault="00D13A41" w:rsidP="00A979E1">
            <w:pPr>
              <w:ind w:left="0"/>
            </w:pPr>
            <w:r>
              <w:t>5 min</w:t>
            </w:r>
          </w:p>
        </w:tc>
        <w:tc>
          <w:tcPr>
            <w:tcW w:w="1761" w:type="dxa"/>
          </w:tcPr>
          <w:p w:rsidR="00762EEF" w:rsidRDefault="00762EEF" w:rsidP="00A979E1">
            <w:pPr>
              <w:ind w:left="0"/>
            </w:pPr>
          </w:p>
        </w:tc>
        <w:tc>
          <w:tcPr>
            <w:tcW w:w="2363" w:type="dxa"/>
          </w:tcPr>
          <w:p w:rsidR="00762EEF" w:rsidRDefault="00D13A41" w:rsidP="00A979E1">
            <w:pPr>
              <w:ind w:left="0"/>
            </w:pPr>
            <w:r>
              <w:t>Voorzitter</w:t>
            </w:r>
          </w:p>
        </w:tc>
      </w:tr>
    </w:tbl>
    <w:p w:rsidR="005C78CA" w:rsidRDefault="005C78CA" w:rsidP="00D13A41">
      <w:pPr>
        <w:ind w:left="0"/>
      </w:pPr>
    </w:p>
    <w:p w:rsidR="004F7C4E" w:rsidRDefault="004F7C4E" w:rsidP="00D13A41">
      <w:pPr>
        <w:ind w:left="0"/>
      </w:pPr>
    </w:p>
    <w:p w:rsidR="004F7C4E" w:rsidRDefault="004F7C4E" w:rsidP="00D13A41">
      <w:pPr>
        <w:ind w:left="0"/>
      </w:pPr>
    </w:p>
    <w:p w:rsidR="00B31EE1" w:rsidRDefault="00B31EE1" w:rsidP="00D13A41">
      <w:pPr>
        <w:ind w:left="0"/>
      </w:pPr>
    </w:p>
    <w:p w:rsidR="00B31EE1" w:rsidRDefault="00B31EE1" w:rsidP="00D13A41">
      <w:pPr>
        <w:ind w:left="0"/>
      </w:pPr>
    </w:p>
    <w:p w:rsidR="004F7C4E" w:rsidRDefault="004F7C4E" w:rsidP="00D13A41">
      <w:pPr>
        <w:ind w:left="0"/>
      </w:pPr>
    </w:p>
    <w:p w:rsidR="004F7C4E" w:rsidRDefault="004F7C4E" w:rsidP="00D13A41">
      <w:pPr>
        <w:ind w:left="0"/>
      </w:pPr>
    </w:p>
    <w:p w:rsidR="005C78CA" w:rsidRDefault="004F7C4E" w:rsidP="004F7C4E">
      <w:pPr>
        <w:pStyle w:val="Kop1"/>
      </w:pPr>
      <w:bookmarkStart w:id="7" w:name="_Toc509922836"/>
      <w:bookmarkStart w:id="8" w:name="_GoBack"/>
      <w:bookmarkEnd w:id="8"/>
      <w:r>
        <w:lastRenderedPageBreak/>
        <w:t>Notulen vergadering</w:t>
      </w:r>
      <w:bookmarkEnd w:id="7"/>
    </w:p>
    <w:tbl>
      <w:tblPr>
        <w:tblStyle w:val="Notulen"/>
        <w:tblW w:w="3958" w:type="pct"/>
        <w:tblLayout w:type="fixed"/>
        <w:tblLook w:val="04A0" w:firstRow="1" w:lastRow="0" w:firstColumn="1" w:lastColumn="0" w:noHBand="0" w:noVBand="1"/>
        <w:tblDescription w:val="Tabel met actiepunten voor agenda 1"/>
      </w:tblPr>
      <w:tblGrid>
        <w:gridCol w:w="2977"/>
        <w:gridCol w:w="5308"/>
      </w:tblGrid>
      <w:tr w:rsidR="00D13A41" w:rsidRPr="00E52810" w:rsidTr="00D1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7" w:type="dxa"/>
          </w:tcPr>
          <w:p w:rsidR="00D13A41" w:rsidRPr="00E52810" w:rsidRDefault="00083801" w:rsidP="00E52810">
            <w:sdt>
              <w:sdtPr>
                <w:alias w:val="Agenda 1, actiepunten:"/>
                <w:tag w:val="Agenda 1, actiepunten:"/>
                <w:id w:val="810443476"/>
                <w:placeholder>
                  <w:docPart w:val="DB74BC61ACE94BCE9F7B32EEE8CDDA1F"/>
                </w:placeholder>
                <w:temporary/>
                <w:showingPlcHdr/>
                <w15:appearance w15:val="hidden"/>
              </w:sdtPr>
              <w:sdtEndPr/>
              <w:sdtContent>
                <w:r w:rsidR="00D13A41" w:rsidRPr="00E52810">
                  <w:rPr>
                    <w:lang w:bidi="nl-NL"/>
                  </w:rPr>
                  <w:t>Actiepunten</w:t>
                </w:r>
              </w:sdtContent>
            </w:sdt>
          </w:p>
        </w:tc>
        <w:tc>
          <w:tcPr>
            <w:tcW w:w="5308" w:type="dxa"/>
          </w:tcPr>
          <w:p w:rsidR="00D13A41" w:rsidRPr="00E52810" w:rsidRDefault="00D13A41" w:rsidP="00E52810">
            <w:r>
              <w:t>Beschrijving</w:t>
            </w:r>
          </w:p>
        </w:tc>
      </w:tr>
      <w:tr w:rsidR="00D13A41" w:rsidRPr="00E52810" w:rsidTr="00D13A41">
        <w:tc>
          <w:tcPr>
            <w:tcW w:w="2977" w:type="dxa"/>
          </w:tcPr>
          <w:p w:rsidR="00D13A41" w:rsidRPr="00E52810" w:rsidRDefault="00D13A41" w:rsidP="00E52810">
            <w:pPr>
              <w:ind w:left="0"/>
            </w:pPr>
            <w:r>
              <w:t>Opening</w:t>
            </w:r>
          </w:p>
        </w:tc>
        <w:tc>
          <w:tcPr>
            <w:tcW w:w="5308" w:type="dxa"/>
          </w:tcPr>
          <w:p w:rsidR="00D13A41" w:rsidRPr="00E52810" w:rsidRDefault="006C504D" w:rsidP="00E52810">
            <w:pPr>
              <w:ind w:left="0"/>
            </w:pPr>
            <w:r>
              <w:t>-</w:t>
            </w:r>
          </w:p>
        </w:tc>
      </w:tr>
      <w:tr w:rsidR="00D13A41" w:rsidRPr="00E52810" w:rsidTr="00D13A41">
        <w:tc>
          <w:tcPr>
            <w:tcW w:w="2977" w:type="dxa"/>
          </w:tcPr>
          <w:p w:rsidR="00D13A41" w:rsidRPr="00E52810" w:rsidRDefault="00D13A41" w:rsidP="00E52810">
            <w:pPr>
              <w:ind w:left="0"/>
            </w:pPr>
            <w:r>
              <w:t>Mededeling</w:t>
            </w:r>
          </w:p>
        </w:tc>
        <w:tc>
          <w:tcPr>
            <w:tcW w:w="5308" w:type="dxa"/>
          </w:tcPr>
          <w:p w:rsidR="00D13A41" w:rsidRPr="00E52810" w:rsidRDefault="006C504D" w:rsidP="00E52810">
            <w:pPr>
              <w:ind w:left="0"/>
            </w:pPr>
            <w:r>
              <w:t>-</w:t>
            </w:r>
          </w:p>
        </w:tc>
      </w:tr>
      <w:tr w:rsidR="00D13A41" w:rsidRPr="00E52810" w:rsidTr="00D13A41">
        <w:tc>
          <w:tcPr>
            <w:tcW w:w="2977" w:type="dxa"/>
          </w:tcPr>
          <w:p w:rsidR="00D13A41" w:rsidRDefault="00D13A41" w:rsidP="00E52810">
            <w:pPr>
              <w:ind w:left="0"/>
            </w:pPr>
            <w:r>
              <w:t>Afsprakenlijst</w:t>
            </w:r>
          </w:p>
        </w:tc>
        <w:tc>
          <w:tcPr>
            <w:tcW w:w="5308" w:type="dxa"/>
          </w:tcPr>
          <w:p w:rsidR="00D13A41" w:rsidRPr="00E52810" w:rsidRDefault="006C504D" w:rsidP="00E52810">
            <w:pPr>
              <w:ind w:left="0"/>
            </w:pPr>
            <w:r>
              <w:t>Alle documenten zelfde stijl</w:t>
            </w:r>
          </w:p>
        </w:tc>
      </w:tr>
      <w:tr w:rsidR="000B6463" w:rsidRPr="00E52810" w:rsidTr="00D13A41">
        <w:tc>
          <w:tcPr>
            <w:tcW w:w="2977" w:type="dxa"/>
          </w:tcPr>
          <w:p w:rsidR="000B6463" w:rsidRDefault="000B6463" w:rsidP="00E52810">
            <w:pPr>
              <w:ind w:left="0"/>
            </w:pPr>
            <w:r>
              <w:t>Functionele ontwerp</w:t>
            </w:r>
          </w:p>
        </w:tc>
        <w:tc>
          <w:tcPr>
            <w:tcW w:w="5308" w:type="dxa"/>
          </w:tcPr>
          <w:p w:rsidR="000B6463" w:rsidRPr="00905F82" w:rsidRDefault="000B6463" w:rsidP="000B6463">
            <w:r>
              <w:t>In het functioneel ontwerp moet het volgende worden aangepast:</w:t>
            </w:r>
            <w:r w:rsidRPr="00905F82">
              <w:t xml:space="preserve"> </w:t>
            </w:r>
          </w:p>
          <w:p w:rsidR="000B6463" w:rsidRPr="00905F82" w:rsidRDefault="000B6463" w:rsidP="000B6463">
            <w:pPr>
              <w:pStyle w:val="Lijstalinea"/>
              <w:numPr>
                <w:ilvl w:val="0"/>
                <w:numId w:val="12"/>
              </w:numPr>
            </w:pPr>
            <w:r w:rsidRPr="00905F82">
              <w:t>Use case diagram</w:t>
            </w:r>
            <w:r>
              <w:t xml:space="preserve">: </w:t>
            </w:r>
            <w:r w:rsidRPr="00905F82">
              <w:t>2 weghalen, laden van info.</w:t>
            </w:r>
          </w:p>
          <w:p w:rsidR="000B6463" w:rsidRDefault="000B6463" w:rsidP="000B6463">
            <w:pPr>
              <w:pStyle w:val="Lijstalinea"/>
              <w:numPr>
                <w:ilvl w:val="0"/>
                <w:numId w:val="12"/>
              </w:numPr>
            </w:pPr>
            <w:r w:rsidRPr="00B92657">
              <w:t>Ook</w:t>
            </w:r>
            <w:r>
              <w:t xml:space="preserve"> weghalen bij specificaties, en sequentie diagram</w:t>
            </w:r>
          </w:p>
          <w:p w:rsidR="000B6463" w:rsidRPr="00B92657" w:rsidRDefault="000B6463" w:rsidP="000B6463">
            <w:pPr>
              <w:pStyle w:val="Lijstalinea"/>
              <w:numPr>
                <w:ilvl w:val="0"/>
                <w:numId w:val="12"/>
              </w:numPr>
            </w:pPr>
            <w:r w:rsidRPr="00B92657">
              <w:t>Acties, niet “vinden”</w:t>
            </w:r>
          </w:p>
          <w:p w:rsidR="000B6463" w:rsidRDefault="000B6463" w:rsidP="000B6463">
            <w:pPr>
              <w:pStyle w:val="Lijstalinea"/>
              <w:numPr>
                <w:ilvl w:val="0"/>
                <w:numId w:val="12"/>
              </w:numPr>
            </w:pPr>
            <w:r>
              <w:t>2 tabellen in 1, en 1 mist resultaat</w:t>
            </w:r>
          </w:p>
          <w:p w:rsidR="000B6463" w:rsidRPr="00B92657" w:rsidRDefault="000B6463" w:rsidP="000B6463">
            <w:pPr>
              <w:pStyle w:val="Lijstalinea"/>
              <w:numPr>
                <w:ilvl w:val="0"/>
                <w:numId w:val="12"/>
              </w:numPr>
            </w:pPr>
            <w:r>
              <w:t>Tabellen stijl zelfde maken.</w:t>
            </w:r>
          </w:p>
          <w:p w:rsidR="000B6463" w:rsidRDefault="000B6463" w:rsidP="000B6463">
            <w:pPr>
              <w:pStyle w:val="Lijstalinea"/>
              <w:numPr>
                <w:ilvl w:val="0"/>
                <w:numId w:val="12"/>
              </w:numPr>
            </w:pPr>
            <w:r>
              <w:t>Naam van bedrijf laten zien</w:t>
            </w:r>
          </w:p>
          <w:p w:rsidR="006C504D" w:rsidRPr="00B92657" w:rsidRDefault="006C504D" w:rsidP="000B6463">
            <w:pPr>
              <w:pStyle w:val="Lijstalinea"/>
              <w:numPr>
                <w:ilvl w:val="0"/>
                <w:numId w:val="12"/>
              </w:numPr>
            </w:pPr>
            <w:r>
              <w:t>Traceerbaarheidsmatrix</w:t>
            </w:r>
            <w:r>
              <w:t xml:space="preserve"> </w:t>
            </w:r>
          </w:p>
          <w:p w:rsidR="000B6463" w:rsidRPr="00E52810" w:rsidRDefault="000B6463" w:rsidP="00E52810">
            <w:pPr>
              <w:ind w:left="0"/>
            </w:pPr>
          </w:p>
        </w:tc>
      </w:tr>
      <w:tr w:rsidR="000B6463" w:rsidRPr="00E52810" w:rsidTr="00D13A41">
        <w:tc>
          <w:tcPr>
            <w:tcW w:w="2977" w:type="dxa"/>
          </w:tcPr>
          <w:p w:rsidR="000B6463" w:rsidRDefault="000B6463" w:rsidP="00E52810">
            <w:pPr>
              <w:ind w:left="0"/>
            </w:pPr>
            <w:r>
              <w:t>Technisch ontwerp</w:t>
            </w:r>
          </w:p>
        </w:tc>
        <w:tc>
          <w:tcPr>
            <w:tcW w:w="5308" w:type="dxa"/>
          </w:tcPr>
          <w:p w:rsidR="000B6463" w:rsidRDefault="000B6463" w:rsidP="000B6463">
            <w:pPr>
              <w:pStyle w:val="Lijstalinea"/>
              <w:numPr>
                <w:ilvl w:val="0"/>
                <w:numId w:val="13"/>
              </w:numPr>
            </w:pPr>
            <w:r>
              <w:t>Sequentie diagram: methode naam i.p.v. actie die wordt uitgevoerd</w:t>
            </w:r>
          </w:p>
          <w:p w:rsidR="006C504D" w:rsidRDefault="006C504D" w:rsidP="000B6463">
            <w:pPr>
              <w:pStyle w:val="Lijstalinea"/>
              <w:numPr>
                <w:ilvl w:val="0"/>
                <w:numId w:val="13"/>
              </w:numPr>
            </w:pPr>
            <w:r>
              <w:t>Spelling controle</w:t>
            </w:r>
          </w:p>
          <w:p w:rsidR="006C504D" w:rsidRPr="00E52810" w:rsidRDefault="006C504D" w:rsidP="000B6463">
            <w:pPr>
              <w:pStyle w:val="Lijstalinea"/>
              <w:numPr>
                <w:ilvl w:val="0"/>
                <w:numId w:val="13"/>
              </w:numPr>
            </w:pPr>
            <w:r>
              <w:t>Zelfde stijl van sequentie diagrammen</w:t>
            </w:r>
          </w:p>
        </w:tc>
      </w:tr>
      <w:tr w:rsidR="000B6463" w:rsidRPr="00E52810" w:rsidTr="00D13A41">
        <w:tc>
          <w:tcPr>
            <w:tcW w:w="2977" w:type="dxa"/>
          </w:tcPr>
          <w:p w:rsidR="000B6463" w:rsidRDefault="000B6463" w:rsidP="00E52810">
            <w:pPr>
              <w:ind w:left="0"/>
            </w:pPr>
            <w:r>
              <w:t>Rondvraag</w:t>
            </w:r>
          </w:p>
        </w:tc>
        <w:tc>
          <w:tcPr>
            <w:tcW w:w="5308" w:type="dxa"/>
          </w:tcPr>
          <w:p w:rsidR="000B6463" w:rsidRDefault="000B6463" w:rsidP="000B6463">
            <w:pPr>
              <w:pStyle w:val="Lijstalinea"/>
              <w:numPr>
                <w:ilvl w:val="0"/>
                <w:numId w:val="11"/>
              </w:numPr>
            </w:pPr>
            <w:r>
              <w:t>Wanneer zijn de demo en inleverdatum</w:t>
            </w:r>
          </w:p>
          <w:p w:rsidR="000B6463" w:rsidRPr="00E52810" w:rsidRDefault="000B6463" w:rsidP="000B6463">
            <w:pPr>
              <w:pStyle w:val="Lijstalinea"/>
            </w:pPr>
            <w:r>
              <w:t>Demo 3 april &amp; inleveren 6 april</w:t>
            </w:r>
          </w:p>
        </w:tc>
      </w:tr>
    </w:tbl>
    <w:p w:rsidR="0017681F" w:rsidRDefault="0017681F" w:rsidP="00EA0970">
      <w:pPr>
        <w:ind w:left="142"/>
      </w:pPr>
    </w:p>
    <w:sectPr w:rsidR="0017681F" w:rsidSect="00B31EE1">
      <w:footerReference w:type="default" r:id="rId11"/>
      <w:pgSz w:w="11906" w:h="16838" w:code="9"/>
      <w:pgMar w:top="720" w:right="720" w:bottom="1008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801" w:rsidRDefault="00083801">
      <w:pPr>
        <w:spacing w:after="0"/>
      </w:pPr>
      <w:r>
        <w:separator/>
      </w:r>
    </w:p>
  </w:endnote>
  <w:endnote w:type="continuationSeparator" w:id="0">
    <w:p w:rsidR="00083801" w:rsidRDefault="00083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Voettekst"/>
    </w:pPr>
    <w:r>
      <w:rPr>
        <w:lang w:bidi="nl-NL"/>
      </w:rPr>
      <w:t xml:space="preserve">Pagina </w:t>
    </w:r>
    <w:r>
      <w:rPr>
        <w:lang w:bidi="nl-NL"/>
      </w:rPr>
      <w:fldChar w:fldCharType="begin"/>
    </w:r>
    <w:r>
      <w:rPr>
        <w:lang w:bidi="nl-NL"/>
      </w:rPr>
      <w:instrText xml:space="preserve"> PAGE   \* MERGEFORMAT </w:instrText>
    </w:r>
    <w:r>
      <w:rPr>
        <w:lang w:bidi="nl-NL"/>
      </w:rPr>
      <w:fldChar w:fldCharType="separate"/>
    </w:r>
    <w:r w:rsidR="00E70F21">
      <w:rPr>
        <w:noProof/>
        <w:lang w:bidi="nl-NL"/>
      </w:rPr>
      <w:t>2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801" w:rsidRDefault="00083801">
      <w:pPr>
        <w:spacing w:after="0"/>
      </w:pPr>
      <w:r>
        <w:separator/>
      </w:r>
    </w:p>
  </w:footnote>
  <w:footnote w:type="continuationSeparator" w:id="0">
    <w:p w:rsidR="00083801" w:rsidRDefault="000838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3977FF"/>
    <w:multiLevelType w:val="hybridMultilevel"/>
    <w:tmpl w:val="73EC95D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1D431EF"/>
    <w:multiLevelType w:val="hybridMultilevel"/>
    <w:tmpl w:val="CBE0D0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C4529"/>
    <w:multiLevelType w:val="hybridMultilevel"/>
    <w:tmpl w:val="E610A1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9"/>
    <w:rsid w:val="00070820"/>
    <w:rsid w:val="00083801"/>
    <w:rsid w:val="000B6463"/>
    <w:rsid w:val="001005E5"/>
    <w:rsid w:val="00107064"/>
    <w:rsid w:val="00107A25"/>
    <w:rsid w:val="001118FD"/>
    <w:rsid w:val="00152CC8"/>
    <w:rsid w:val="0017681F"/>
    <w:rsid w:val="001C4546"/>
    <w:rsid w:val="001D50E9"/>
    <w:rsid w:val="002B6C94"/>
    <w:rsid w:val="002C19F2"/>
    <w:rsid w:val="002E0D2F"/>
    <w:rsid w:val="002E7469"/>
    <w:rsid w:val="002F4ABE"/>
    <w:rsid w:val="00304523"/>
    <w:rsid w:val="003B1BCE"/>
    <w:rsid w:val="003C1B81"/>
    <w:rsid w:val="003C6B6C"/>
    <w:rsid w:val="0041439B"/>
    <w:rsid w:val="00444D8F"/>
    <w:rsid w:val="004F7C4E"/>
    <w:rsid w:val="0052642B"/>
    <w:rsid w:val="00557792"/>
    <w:rsid w:val="005C78CA"/>
    <w:rsid w:val="005E7D19"/>
    <w:rsid w:val="00626547"/>
    <w:rsid w:val="0066086F"/>
    <w:rsid w:val="00672A6F"/>
    <w:rsid w:val="006928B4"/>
    <w:rsid w:val="006C504D"/>
    <w:rsid w:val="006D571F"/>
    <w:rsid w:val="006F5A3F"/>
    <w:rsid w:val="00714174"/>
    <w:rsid w:val="007253CC"/>
    <w:rsid w:val="00762EEF"/>
    <w:rsid w:val="008431CB"/>
    <w:rsid w:val="008E2FAF"/>
    <w:rsid w:val="0093449B"/>
    <w:rsid w:val="009916AE"/>
    <w:rsid w:val="00A979E1"/>
    <w:rsid w:val="00B31EE1"/>
    <w:rsid w:val="00B45E12"/>
    <w:rsid w:val="00B4628A"/>
    <w:rsid w:val="00B579A1"/>
    <w:rsid w:val="00BD2B87"/>
    <w:rsid w:val="00C2156B"/>
    <w:rsid w:val="00C9013A"/>
    <w:rsid w:val="00CB50F2"/>
    <w:rsid w:val="00CF5C61"/>
    <w:rsid w:val="00D13A41"/>
    <w:rsid w:val="00D6466C"/>
    <w:rsid w:val="00D90A37"/>
    <w:rsid w:val="00DC2307"/>
    <w:rsid w:val="00E45D85"/>
    <w:rsid w:val="00E52810"/>
    <w:rsid w:val="00E70F21"/>
    <w:rsid w:val="00EA0970"/>
    <w:rsid w:val="00EB43FE"/>
    <w:rsid w:val="00F0100E"/>
    <w:rsid w:val="00F45ED3"/>
    <w:rsid w:val="00F560A1"/>
    <w:rsid w:val="00F84AB7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A4A48"/>
  <w15:chartTrackingRefBased/>
  <w15:docId w15:val="{2ECCEEB0-2EF8-4EBF-8095-A56CEFD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70F21"/>
    <w:rPr>
      <w:spacing w:val="4"/>
    </w:rPr>
  </w:style>
  <w:style w:type="paragraph" w:styleId="Kop1">
    <w:name w:val="heading 1"/>
    <w:basedOn w:val="Standaard"/>
    <w:link w:val="Kop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Kop2">
    <w:name w:val="heading 2"/>
    <w:basedOn w:val="Standaard"/>
    <w:link w:val="Kop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Kop3">
    <w:name w:val="heading 3"/>
    <w:basedOn w:val="Standaard"/>
    <w:link w:val="Kop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tulen">
    <w:name w:val="Notulen"/>
    <w:basedOn w:val="Standaardtabe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ieleverwijzing">
    <w:name w:val="Subtle Reference"/>
    <w:basedOn w:val="Standaardalinea-lettertype"/>
    <w:uiPriority w:val="2"/>
    <w:qFormat/>
    <w:rsid w:val="00CB50F2"/>
    <w:rPr>
      <w:caps/>
      <w:smallCaps w:val="0"/>
      <w:color w:val="9F2936" w:themeColor="accent2"/>
    </w:rPr>
  </w:style>
  <w:style w:type="paragraph" w:styleId="Koptekst">
    <w:name w:val="header"/>
    <w:basedOn w:val="Standaard"/>
    <w:link w:val="Koptekst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KoptekstChar">
    <w:name w:val="Koptekst Char"/>
    <w:basedOn w:val="Standaardalinea-lettertype"/>
    <w:link w:val="Koptekst"/>
    <w:uiPriority w:val="99"/>
    <w:rsid w:val="00A979E1"/>
    <w:rPr>
      <w:rFonts w:eastAsiaTheme="minorEastAsia"/>
      <w:szCs w:val="21"/>
      <w:lang w:eastAsia="ja-JP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CF5C61"/>
  </w:style>
  <w:style w:type="paragraph" w:styleId="Bloktekst">
    <w:name w:val="Block Text"/>
    <w:basedOn w:val="Standaard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CF5C6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F5C61"/>
    <w:rPr>
      <w:spacing w:val="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CF5C6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CF5C61"/>
    <w:rPr>
      <w:spacing w:val="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F5C61"/>
    <w:rPr>
      <w:spacing w:val="4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CF5C61"/>
    <w:rPr>
      <w:spacing w:val="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CF5C6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CF5C61"/>
    <w:rPr>
      <w:spacing w:val="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CF5C61"/>
    <w:pPr>
      <w:spacing w:after="24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CF5C61"/>
    <w:rPr>
      <w:spacing w:val="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CF5C61"/>
    <w:rPr>
      <w:spacing w:val="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F5C61"/>
    <w:rPr>
      <w:spacing w:val="4"/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CF5C61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5C61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5C61"/>
    <w:rPr>
      <w:spacing w:val="4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5C6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5C61"/>
    <w:rPr>
      <w:b/>
      <w:bCs/>
      <w:spacing w:val="4"/>
      <w:szCs w:val="20"/>
    </w:rPr>
  </w:style>
  <w:style w:type="table" w:styleId="Donkerelijst">
    <w:name w:val="Dark List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CF5C61"/>
    <w:pPr>
      <w:spacing w:after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CF5C61"/>
    <w:rPr>
      <w:spacing w:val="4"/>
    </w:rPr>
  </w:style>
  <w:style w:type="character" w:styleId="Nadruk">
    <w:name w:val="Emphasis"/>
    <w:basedOn w:val="Standaardalinea-lettertype"/>
    <w:uiPriority w:val="20"/>
    <w:semiHidden/>
    <w:unhideWhenUsed/>
    <w:qFormat/>
    <w:rsid w:val="00CF5C61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F5C61"/>
    <w:rPr>
      <w:spacing w:val="4"/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VoettekstChar">
    <w:name w:val="Voettekst Char"/>
    <w:basedOn w:val="Standaardalinea-lettertype"/>
    <w:link w:val="Voettekst"/>
    <w:uiPriority w:val="99"/>
    <w:rsid w:val="00CB50F2"/>
    <w:rPr>
      <w:rFonts w:eastAsiaTheme="minorEastAsia"/>
      <w:szCs w:val="21"/>
      <w:lang w:eastAsia="ja-JP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F5C61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F5C61"/>
    <w:rPr>
      <w:spacing w:val="4"/>
      <w:szCs w:val="20"/>
    </w:rPr>
  </w:style>
  <w:style w:type="table" w:styleId="Rastertabel1licht">
    <w:name w:val="Grid Table 1 Light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3">
    <w:name w:val="Grid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Kop2Char">
    <w:name w:val="Kop 2 Char"/>
    <w:basedOn w:val="Standaardalinea-lettertype"/>
    <w:link w:val="Kop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Kop3Char">
    <w:name w:val="Kop 3 Char"/>
    <w:basedOn w:val="Standaardalinea-lettertype"/>
    <w:link w:val="Kop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CF5C61"/>
  </w:style>
  <w:style w:type="paragraph" w:styleId="HTML-adres">
    <w:name w:val="HTML Address"/>
    <w:basedOn w:val="Standaard"/>
    <w:link w:val="HTML-adre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CF5C61"/>
    <w:rPr>
      <w:i/>
      <w:iCs/>
      <w:spacing w:val="4"/>
    </w:rPr>
  </w:style>
  <w:style w:type="character" w:styleId="HTML-citaat">
    <w:name w:val="HTML Cite"/>
    <w:basedOn w:val="Standaardalinea-lettertype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CF5C61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chtraster">
    <w:name w:val="Light Grid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F5C61"/>
  </w:style>
  <w:style w:type="paragraph" w:styleId="Lijst">
    <w:name w:val="List"/>
    <w:basedOn w:val="Standaard"/>
    <w:uiPriority w:val="99"/>
    <w:semiHidden/>
    <w:unhideWhenUsed/>
    <w:rsid w:val="00CF5C6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CF5C6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CF5C6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CF5C6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CF5C61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CF5C61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2">
    <w:name w:val="List Table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3">
    <w:name w:val="List Table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F5C61"/>
    <w:rPr>
      <w:rFonts w:ascii="Consolas" w:hAnsi="Consolas"/>
      <w:spacing w:val="4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Geenafstand">
    <w:name w:val="No Spacing"/>
    <w:link w:val="GeenafstandChar"/>
    <w:uiPriority w:val="1"/>
    <w:unhideWhenUsed/>
    <w:qFormat/>
    <w:rsid w:val="00CF5C61"/>
    <w:pPr>
      <w:spacing w:after="0"/>
    </w:pPr>
    <w:rPr>
      <w:spacing w:val="4"/>
    </w:rPr>
  </w:style>
  <w:style w:type="paragraph" w:styleId="Normaalweb">
    <w:name w:val="Normal (Web)"/>
    <w:basedOn w:val="Standaard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CF5C6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CF5C61"/>
    <w:pPr>
      <w:spacing w:after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CF5C61"/>
    <w:rPr>
      <w:spacing w:val="4"/>
    </w:rPr>
  </w:style>
  <w:style w:type="character" w:styleId="Paginanummer">
    <w:name w:val="page number"/>
    <w:basedOn w:val="Standaardalinea-lettertype"/>
    <w:uiPriority w:val="99"/>
    <w:semiHidden/>
    <w:unhideWhenUsed/>
    <w:rsid w:val="00CF5C61"/>
  </w:style>
  <w:style w:type="table" w:styleId="Onopgemaaktetabel1">
    <w:name w:val="Plain Table 1"/>
    <w:basedOn w:val="Standaardtabe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Zwaar">
    <w:name w:val="Strong"/>
    <w:basedOn w:val="Standaardalinea-lettertype"/>
    <w:uiPriority w:val="22"/>
    <w:semiHidden/>
    <w:unhideWhenUsed/>
    <w:qFormat/>
    <w:rsid w:val="00CF5C61"/>
    <w:rPr>
      <w:b/>
      <w:bCs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ielebenadrukking">
    <w:name w:val="Subtle Emphasis"/>
    <w:basedOn w:val="Standaardalinea-lettertype"/>
    <w:uiPriority w:val="10"/>
    <w:qFormat/>
    <w:rsid w:val="00A979E1"/>
    <w:rPr>
      <w:i/>
      <w:iCs/>
      <w:color w:val="auto"/>
    </w:rPr>
  </w:style>
  <w:style w:type="table" w:styleId="3D-effectenvoortabel1">
    <w:name w:val="Table 3D effects 1"/>
    <w:basedOn w:val="Standaardtabe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">
    <w:name w:val="Table Grid"/>
    <w:basedOn w:val="Standaardtabe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CF5C61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CF5C61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link w:val="Titel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elChar">
    <w:name w:val="Titel Char"/>
    <w:basedOn w:val="Standaardalinea-lettertype"/>
    <w:link w:val="Titel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F5C6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5C6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F5C61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F5C61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F5C61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F5C61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F5C61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F5C61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F5C61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CF5C61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31EE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Notul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B9CB5CA5F942D5A376BD54850ACC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82D025-90F0-43BA-84D7-D55E36819A98}"/>
      </w:docPartPr>
      <w:docPartBody>
        <w:p w:rsidR="00810384" w:rsidRDefault="00094B33">
          <w:pPr>
            <w:pStyle w:val="52B9CB5CA5F942D5A376BD54850ACC66"/>
          </w:pPr>
          <w:r>
            <w:rPr>
              <w:lang w:bidi="nl-NL"/>
            </w:rPr>
            <w:t>|</w:t>
          </w:r>
        </w:p>
      </w:docPartBody>
    </w:docPart>
    <w:docPart>
      <w:docPartPr>
        <w:name w:val="867340FC49DB47E49CC8B6D97029A1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C8D683-901D-452A-B2A2-A825F4E0BC9D}"/>
      </w:docPartPr>
      <w:docPartBody>
        <w:p w:rsidR="00810384" w:rsidRDefault="00094B33">
          <w:pPr>
            <w:pStyle w:val="867340FC49DB47E49CC8B6D97029A169"/>
          </w:pPr>
          <w:r>
            <w:rPr>
              <w:lang w:bidi="nl-NL"/>
            </w:rPr>
            <w:t>Datum | tijd vergadering</w:t>
          </w:r>
        </w:p>
      </w:docPartBody>
    </w:docPart>
    <w:docPart>
      <w:docPartPr>
        <w:name w:val="DAE469062A7240DD894E6A3D837852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2981DC8-7D4D-4A35-B809-51B4D81E2707}"/>
      </w:docPartPr>
      <w:docPartBody>
        <w:p w:rsidR="00810384" w:rsidRDefault="00094B33">
          <w:pPr>
            <w:pStyle w:val="DAE469062A7240DD894E6A3D837852D6"/>
          </w:pPr>
          <w:r>
            <w:rPr>
              <w:lang w:bidi="nl-NL"/>
            </w:rPr>
            <w:t>Locatie vergadering</w:t>
          </w:r>
        </w:p>
      </w:docPartBody>
    </w:docPart>
    <w:docPart>
      <w:docPartPr>
        <w:name w:val="F2F367C2B6EF4AD38AFCA4474D7DE2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5BBA7C-A80D-4DB0-9B4E-D43E2B455A34}"/>
      </w:docPartPr>
      <w:docPartBody>
        <w:p w:rsidR="00810384" w:rsidRDefault="00094B33">
          <w:pPr>
            <w:pStyle w:val="F2F367C2B6EF4AD38AFCA4474D7DE23C"/>
          </w:pPr>
          <w:r>
            <w:rPr>
              <w:rStyle w:val="Subtielebenadrukking"/>
              <w:lang w:bidi="nl-NL"/>
            </w:rPr>
            <w:t>Locatie</w:t>
          </w:r>
        </w:p>
      </w:docPartBody>
    </w:docPart>
    <w:docPart>
      <w:docPartPr>
        <w:name w:val="434C905D97EE4B44A0B1DFF7852F59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A062DF-FD65-48F1-8989-5910422A94BC}"/>
      </w:docPartPr>
      <w:docPartBody>
        <w:p w:rsidR="00810384" w:rsidRDefault="00094B33">
          <w:pPr>
            <w:pStyle w:val="434C905D97EE4B44A0B1DFF7852F59FA"/>
          </w:pPr>
          <w:r w:rsidRPr="00A979E1">
            <w:rPr>
              <w:lang w:bidi="nl-NL"/>
            </w:rPr>
            <w:t>Vergadering georganiseerd door</w:t>
          </w:r>
        </w:p>
      </w:docPartBody>
    </w:docPart>
    <w:docPart>
      <w:docPartPr>
        <w:name w:val="F2B079AF48B243F4B812482727DD5B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83F04D9-CF76-477E-9428-E47F61D34C54}"/>
      </w:docPartPr>
      <w:docPartBody>
        <w:p w:rsidR="00810384" w:rsidRDefault="00094B33">
          <w:pPr>
            <w:pStyle w:val="F2B079AF48B243F4B812482727DD5BA9"/>
          </w:pPr>
          <w:r w:rsidRPr="00A979E1">
            <w:rPr>
              <w:lang w:bidi="nl-NL"/>
            </w:rPr>
            <w:t>Soort vergadering</w:t>
          </w:r>
        </w:p>
      </w:docPartBody>
    </w:docPart>
    <w:docPart>
      <w:docPartPr>
        <w:name w:val="BCEFDB25492F444081B05E8C268FDD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4D73F7-5112-43EF-A062-7B1E49EF9959}"/>
      </w:docPartPr>
      <w:docPartBody>
        <w:p w:rsidR="00810384" w:rsidRDefault="00094B33">
          <w:pPr>
            <w:pStyle w:val="BCEFDB25492F444081B05E8C268FDDFE"/>
          </w:pPr>
          <w:r w:rsidRPr="00A979E1">
            <w:rPr>
              <w:lang w:bidi="nl-NL"/>
            </w:rPr>
            <w:t>Notulist</w:t>
          </w:r>
        </w:p>
      </w:docPartBody>
    </w:docPart>
    <w:docPart>
      <w:docPartPr>
        <w:name w:val="88543E0A2466497BB753BB04B51632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BEC0F5-1E21-4074-A5B4-4935A42BB727}"/>
      </w:docPartPr>
      <w:docPartBody>
        <w:p w:rsidR="00810384" w:rsidRDefault="00094B33">
          <w:pPr>
            <w:pStyle w:val="88543E0A2466497BB753BB04B516328D"/>
          </w:pPr>
          <w:r w:rsidRPr="00A979E1">
            <w:rPr>
              <w:lang w:bidi="nl-NL"/>
            </w:rPr>
            <w:t>Tijdwaarnemer</w:t>
          </w:r>
        </w:p>
      </w:docPartBody>
    </w:docPart>
    <w:docPart>
      <w:docPartPr>
        <w:name w:val="4EC989A3A6C941DA966B31919686EC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622ED9-B4E9-407D-90FC-F032FAAC1964}"/>
      </w:docPartPr>
      <w:docPartBody>
        <w:p w:rsidR="00810384" w:rsidRDefault="00094B33">
          <w:pPr>
            <w:pStyle w:val="4EC989A3A6C941DA966B31919686EC2C"/>
          </w:pPr>
          <w:r>
            <w:rPr>
              <w:lang w:bidi="nl-NL"/>
            </w:rPr>
            <w:t>Agendapunten</w:t>
          </w:r>
        </w:p>
      </w:docPartBody>
    </w:docPart>
    <w:docPart>
      <w:docPartPr>
        <w:name w:val="4DD289624CC8457892C1783605BD8C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68AC8-FB1D-4BAB-98C9-D820FC3ACEA8}"/>
      </w:docPartPr>
      <w:docPartBody>
        <w:p w:rsidR="00810384" w:rsidRDefault="00094B33">
          <w:pPr>
            <w:pStyle w:val="4DD289624CC8457892C1783605BD8CF5"/>
          </w:pPr>
          <w:r>
            <w:rPr>
              <w:lang w:bidi="nl-NL"/>
            </w:rPr>
            <w:t>Gereserveerde tijd</w:t>
          </w:r>
        </w:p>
      </w:docPartBody>
    </w:docPart>
    <w:docPart>
      <w:docPartPr>
        <w:name w:val="63C1C7172D2947D18D60FEC2BD9C56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3A2ED4-A825-4559-936B-8A4730E1D3A7}"/>
      </w:docPartPr>
      <w:docPartBody>
        <w:p w:rsidR="00810384" w:rsidRDefault="00094B33">
          <w:pPr>
            <w:pStyle w:val="63C1C7172D2947D18D60FEC2BD9C5642"/>
          </w:pPr>
          <w:r>
            <w:rPr>
              <w:rStyle w:val="Subtielebenadrukking"/>
              <w:lang w:bidi="nl-NL"/>
            </w:rPr>
            <w:t>Tijd</w:t>
          </w:r>
        </w:p>
      </w:docPartBody>
    </w:docPart>
    <w:docPart>
      <w:docPartPr>
        <w:name w:val="57E3EBAC987A4AD5984F1F220F1F41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AD563D-BE9B-44F5-8517-31FAD0CA504F}"/>
      </w:docPartPr>
      <w:docPartBody>
        <w:p w:rsidR="00810384" w:rsidRDefault="00094B33">
          <w:pPr>
            <w:pStyle w:val="57E3EBAC987A4AD5984F1F220F1F4143"/>
          </w:pPr>
          <w:r>
            <w:rPr>
              <w:lang w:bidi="nl-NL"/>
            </w:rPr>
            <w:t>Agendapunt</w:t>
          </w:r>
        </w:p>
      </w:docPartBody>
    </w:docPart>
    <w:docPart>
      <w:docPartPr>
        <w:name w:val="D18F19EAC1284FA7BB04A1795123D9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36D8F2-CD6D-43EB-B244-AACA4C5B6BFA}"/>
      </w:docPartPr>
      <w:docPartBody>
        <w:p w:rsidR="00810384" w:rsidRDefault="00094B33">
          <w:pPr>
            <w:pStyle w:val="D18F19EAC1284FA7BB04A1795123D9A7"/>
          </w:pPr>
          <w:r>
            <w:rPr>
              <w:lang w:bidi="nl-NL"/>
            </w:rPr>
            <w:t>Presentator</w:t>
          </w:r>
        </w:p>
      </w:docPartBody>
    </w:docPart>
    <w:docPart>
      <w:docPartPr>
        <w:name w:val="DB74BC61ACE94BCE9F7B32EEE8CDDA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3850C6-3CE6-4EEF-9185-D7B31AF5DB79}"/>
      </w:docPartPr>
      <w:docPartBody>
        <w:p w:rsidR="005C5A96" w:rsidRDefault="00810384" w:rsidP="00810384">
          <w:pPr>
            <w:pStyle w:val="DB74BC61ACE94BCE9F7B32EEE8CDDA1F"/>
          </w:pPr>
          <w:r w:rsidRPr="00E52810">
            <w:rPr>
              <w:lang w:bidi="nl-NL"/>
            </w:rPr>
            <w:t>Actiepunten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3"/>
    <w:rsid w:val="00094B33"/>
    <w:rsid w:val="001B1EEA"/>
    <w:rsid w:val="005C5A96"/>
    <w:rsid w:val="00810384"/>
    <w:rsid w:val="009D3195"/>
    <w:rsid w:val="00B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9E5B1DCC5AE4D61A0614E96940736B3">
    <w:name w:val="39E5B1DCC5AE4D61A0614E96940736B3"/>
  </w:style>
  <w:style w:type="paragraph" w:customStyle="1" w:styleId="52B9CB5CA5F942D5A376BD54850ACC66">
    <w:name w:val="52B9CB5CA5F942D5A376BD54850ACC66"/>
  </w:style>
  <w:style w:type="character" w:styleId="Subtieleverwijzing">
    <w:name w:val="Subtle Reference"/>
    <w:basedOn w:val="Standaardalinea-lettertype"/>
    <w:uiPriority w:val="2"/>
    <w:qFormat/>
    <w:rPr>
      <w:caps/>
      <w:smallCaps w:val="0"/>
      <w:color w:val="ED7D31" w:themeColor="accent2"/>
    </w:rPr>
  </w:style>
  <w:style w:type="paragraph" w:customStyle="1" w:styleId="F14E1106F2424B2F82952A597ADE9300">
    <w:name w:val="F14E1106F2424B2F82952A597ADE9300"/>
  </w:style>
  <w:style w:type="paragraph" w:customStyle="1" w:styleId="867340FC49DB47E49CC8B6D97029A169">
    <w:name w:val="867340FC49DB47E49CC8B6D97029A169"/>
  </w:style>
  <w:style w:type="character" w:styleId="Subtielebenadrukking">
    <w:name w:val="Subtle Emphasis"/>
    <w:basedOn w:val="Standaardalinea-lettertype"/>
    <w:uiPriority w:val="10"/>
    <w:qFormat/>
    <w:rPr>
      <w:i/>
      <w:iCs/>
      <w:color w:val="auto"/>
    </w:rPr>
  </w:style>
  <w:style w:type="paragraph" w:customStyle="1" w:styleId="3678F51B3C7942E285E2D7646A469018">
    <w:name w:val="3678F51B3C7942E285E2D7646A469018"/>
  </w:style>
  <w:style w:type="paragraph" w:customStyle="1" w:styleId="F463E08281854808A95633DE2864069D">
    <w:name w:val="F463E08281854808A95633DE2864069D"/>
  </w:style>
  <w:style w:type="paragraph" w:customStyle="1" w:styleId="DAE469062A7240DD894E6A3D837852D6">
    <w:name w:val="DAE469062A7240DD894E6A3D837852D6"/>
  </w:style>
  <w:style w:type="paragraph" w:customStyle="1" w:styleId="F2F367C2B6EF4AD38AFCA4474D7DE23C">
    <w:name w:val="F2F367C2B6EF4AD38AFCA4474D7DE23C"/>
  </w:style>
  <w:style w:type="paragraph" w:customStyle="1" w:styleId="434C905D97EE4B44A0B1DFF7852F59FA">
    <w:name w:val="434C905D97EE4B44A0B1DFF7852F59FA"/>
  </w:style>
  <w:style w:type="paragraph" w:customStyle="1" w:styleId="FD007F1CB99143C49AE5A1DDCC646ACE">
    <w:name w:val="FD007F1CB99143C49AE5A1DDCC646ACE"/>
  </w:style>
  <w:style w:type="paragraph" w:customStyle="1" w:styleId="F2B079AF48B243F4B812482727DD5BA9">
    <w:name w:val="F2B079AF48B243F4B812482727DD5BA9"/>
  </w:style>
  <w:style w:type="paragraph" w:customStyle="1" w:styleId="0BFF6015D5CF4286B29C111AE37A244D">
    <w:name w:val="0BFF6015D5CF4286B29C111AE37A244D"/>
  </w:style>
  <w:style w:type="paragraph" w:customStyle="1" w:styleId="1CE6506DA9F444B586A5388F44D13D3A">
    <w:name w:val="1CE6506DA9F444B586A5388F44D13D3A"/>
  </w:style>
  <w:style w:type="paragraph" w:customStyle="1" w:styleId="BCEFDB25492F444081B05E8C268FDDFE">
    <w:name w:val="BCEFDB25492F444081B05E8C268FDDFE"/>
  </w:style>
  <w:style w:type="paragraph" w:customStyle="1" w:styleId="88543E0A2466497BB753BB04B516328D">
    <w:name w:val="88543E0A2466497BB753BB04B516328D"/>
  </w:style>
  <w:style w:type="paragraph" w:customStyle="1" w:styleId="79557BB42500488183A38A505D2F50CA">
    <w:name w:val="79557BB42500488183A38A505D2F50CA"/>
  </w:style>
  <w:style w:type="paragraph" w:customStyle="1" w:styleId="8590D433BA1F451BB4C70963C066591D">
    <w:name w:val="8590D433BA1F451BB4C70963C066591D"/>
  </w:style>
  <w:style w:type="paragraph" w:customStyle="1" w:styleId="4EC989A3A6C941DA966B31919686EC2C">
    <w:name w:val="4EC989A3A6C941DA966B31919686EC2C"/>
  </w:style>
  <w:style w:type="paragraph" w:customStyle="1" w:styleId="4DD289624CC8457892C1783605BD8CF5">
    <w:name w:val="4DD289624CC8457892C1783605BD8CF5"/>
  </w:style>
  <w:style w:type="paragraph" w:customStyle="1" w:styleId="63C1C7172D2947D18D60FEC2BD9C5642">
    <w:name w:val="63C1C7172D2947D18D60FEC2BD9C5642"/>
  </w:style>
  <w:style w:type="paragraph" w:customStyle="1" w:styleId="57E3EBAC987A4AD5984F1F220F1F4143">
    <w:name w:val="57E3EBAC987A4AD5984F1F220F1F4143"/>
  </w:style>
  <w:style w:type="paragraph" w:customStyle="1" w:styleId="F7E0AA9DFB684387893D4F87D22DA746">
    <w:name w:val="F7E0AA9DFB684387893D4F87D22DA746"/>
  </w:style>
  <w:style w:type="paragraph" w:customStyle="1" w:styleId="D18F19EAC1284FA7BB04A1795123D9A7">
    <w:name w:val="D18F19EAC1284FA7BB04A1795123D9A7"/>
  </w:style>
  <w:style w:type="paragraph" w:customStyle="1" w:styleId="B8D37C8FFB194EEABDEE779ECC12FDAF">
    <w:name w:val="B8D37C8FFB194EEABDEE779ECC12FDAF"/>
  </w:style>
  <w:style w:type="paragraph" w:customStyle="1" w:styleId="D34024E3BD554931973685BB1B085B19">
    <w:name w:val="D34024E3BD554931973685BB1B085B19"/>
  </w:style>
  <w:style w:type="paragraph" w:customStyle="1" w:styleId="44F5F3D78D7E497B8145082B44906ADF">
    <w:name w:val="44F5F3D78D7E497B8145082B44906ADF"/>
  </w:style>
  <w:style w:type="paragraph" w:customStyle="1" w:styleId="9E12FE51F20649F5A6982EEE9DE9CFAA">
    <w:name w:val="9E12FE51F20649F5A6982EEE9DE9CFAA"/>
  </w:style>
  <w:style w:type="paragraph" w:customStyle="1" w:styleId="CE05962BAB1942449F51166E97CAF123">
    <w:name w:val="CE05962BAB1942449F51166E97CAF123"/>
  </w:style>
  <w:style w:type="paragraph" w:customStyle="1" w:styleId="DCDCC1916DFF4CF6ADE09180C0DAF6FF">
    <w:name w:val="DCDCC1916DFF4CF6ADE09180C0DAF6FF"/>
  </w:style>
  <w:style w:type="paragraph" w:customStyle="1" w:styleId="E269A8805FB74220A6FA209F5FBA4BF3">
    <w:name w:val="E269A8805FB74220A6FA209F5FBA4BF3"/>
  </w:style>
  <w:style w:type="paragraph" w:customStyle="1" w:styleId="5B9DD93E54204679ABAB8BF3DF5A0EF7">
    <w:name w:val="5B9DD93E54204679ABAB8BF3DF5A0EF7"/>
  </w:style>
  <w:style w:type="paragraph" w:customStyle="1" w:styleId="36482E4FBACB4EC6BEE6C357DF9D9C0E">
    <w:name w:val="36482E4FBACB4EC6BEE6C357DF9D9C0E"/>
  </w:style>
  <w:style w:type="paragraph" w:customStyle="1" w:styleId="50F1322F0BA844EC8D29A1D389A06D96">
    <w:name w:val="50F1322F0BA844EC8D29A1D389A06D96"/>
  </w:style>
  <w:style w:type="paragraph" w:customStyle="1" w:styleId="02E83F5E47704618814DD6F26C06BB38">
    <w:name w:val="02E83F5E47704618814DD6F26C06BB38"/>
  </w:style>
  <w:style w:type="paragraph" w:customStyle="1" w:styleId="EFCA6D940B7043A1BEA76BB81CDE0A1B">
    <w:name w:val="EFCA6D940B7043A1BEA76BB81CDE0A1B"/>
  </w:style>
  <w:style w:type="paragraph" w:customStyle="1" w:styleId="59F50E9101EF45D7BAF649F7365AECF0">
    <w:name w:val="59F50E9101EF45D7BAF649F7365AECF0"/>
  </w:style>
  <w:style w:type="paragraph" w:customStyle="1" w:styleId="11F9F5B26E4B41289608DEA06C6E61CC">
    <w:name w:val="11F9F5B26E4B41289608DEA06C6E61CC"/>
  </w:style>
  <w:style w:type="paragraph" w:customStyle="1" w:styleId="91B600E264C446C79E254E496FAC1F61">
    <w:name w:val="91B600E264C446C79E254E496FAC1F61"/>
  </w:style>
  <w:style w:type="paragraph" w:customStyle="1" w:styleId="6EF1C41622DC4BDE9FA116C6412AF4C4">
    <w:name w:val="6EF1C41622DC4BDE9FA116C6412AF4C4"/>
  </w:style>
  <w:style w:type="paragraph" w:customStyle="1" w:styleId="92830CB2224F456C884AB16F96B3007C">
    <w:name w:val="92830CB2224F456C884AB16F96B3007C"/>
  </w:style>
  <w:style w:type="paragraph" w:customStyle="1" w:styleId="E0D28DE841414C9E98E8A990FBF71360">
    <w:name w:val="E0D28DE841414C9E98E8A990FBF71360"/>
  </w:style>
  <w:style w:type="paragraph" w:customStyle="1" w:styleId="B6B55E7886FD4F6E8F7FCAA4B8ECD594">
    <w:name w:val="B6B55E7886FD4F6E8F7FCAA4B8ECD594"/>
  </w:style>
  <w:style w:type="paragraph" w:customStyle="1" w:styleId="B13F33DC6AE6407ABB93D1B6736B9225">
    <w:name w:val="B13F33DC6AE6407ABB93D1B6736B9225"/>
  </w:style>
  <w:style w:type="paragraph" w:customStyle="1" w:styleId="F10DEAC8983940F3BFAA77D4EB3A1F73">
    <w:name w:val="F10DEAC8983940F3BFAA77D4EB3A1F73"/>
  </w:style>
  <w:style w:type="paragraph" w:customStyle="1" w:styleId="7EDDB4A3AD954AB3857A35E8AA375BC7">
    <w:name w:val="7EDDB4A3AD954AB3857A35E8AA375BC7"/>
  </w:style>
  <w:style w:type="paragraph" w:customStyle="1" w:styleId="E45033FB05F8497A81E467D4E9F586B2">
    <w:name w:val="E45033FB05F8497A81E467D4E9F586B2"/>
  </w:style>
  <w:style w:type="paragraph" w:customStyle="1" w:styleId="882AFF323014466CA55A8AD555E007A1">
    <w:name w:val="882AFF323014466CA55A8AD555E007A1"/>
  </w:style>
  <w:style w:type="paragraph" w:customStyle="1" w:styleId="DD4CC6F0AEDC4A249134FE79AAE0E623">
    <w:name w:val="DD4CC6F0AEDC4A249134FE79AAE0E623"/>
  </w:style>
  <w:style w:type="paragraph" w:customStyle="1" w:styleId="D07D67ACCE94493A80B85E84AA54AD9C">
    <w:name w:val="D07D67ACCE94493A80B85E84AA54AD9C"/>
  </w:style>
  <w:style w:type="paragraph" w:customStyle="1" w:styleId="4391A19BE2C04B4CA8087E088033E571">
    <w:name w:val="4391A19BE2C04B4CA8087E088033E571"/>
  </w:style>
  <w:style w:type="paragraph" w:customStyle="1" w:styleId="B4E6A48EC09049F1B53DB92FB47EB01C">
    <w:name w:val="B4E6A48EC09049F1B53DB92FB47EB01C"/>
  </w:style>
  <w:style w:type="paragraph" w:customStyle="1" w:styleId="CA0302B35B7D4A819E550B82672402A3">
    <w:name w:val="CA0302B35B7D4A819E550B82672402A3"/>
  </w:style>
  <w:style w:type="paragraph" w:customStyle="1" w:styleId="7D60FDBD779D4DAC80D3BCD5359BB162">
    <w:name w:val="7D60FDBD779D4DAC80D3BCD5359BB162"/>
  </w:style>
  <w:style w:type="paragraph" w:customStyle="1" w:styleId="65F99075A90C4DE18084A40E9EE89408">
    <w:name w:val="65F99075A90C4DE18084A40E9EE89408"/>
  </w:style>
  <w:style w:type="paragraph" w:customStyle="1" w:styleId="EB49859E675841F9970176F21DC17992">
    <w:name w:val="EB49859E675841F9970176F21DC17992"/>
  </w:style>
  <w:style w:type="paragraph" w:customStyle="1" w:styleId="FBCFA80B03C443B6A0640E217CF3F683">
    <w:name w:val="FBCFA80B03C443B6A0640E217CF3F683"/>
  </w:style>
  <w:style w:type="paragraph" w:customStyle="1" w:styleId="78149C07B1D044C9A8D9D3A914863A11">
    <w:name w:val="78149C07B1D044C9A8D9D3A914863A11"/>
  </w:style>
  <w:style w:type="paragraph" w:customStyle="1" w:styleId="6F105508C5F643589B66A93EF9D6B652">
    <w:name w:val="6F105508C5F643589B66A93EF9D6B652"/>
  </w:style>
  <w:style w:type="paragraph" w:customStyle="1" w:styleId="A4944A08559740868AE850ACCABC971A">
    <w:name w:val="A4944A08559740868AE850ACCABC971A"/>
  </w:style>
  <w:style w:type="paragraph" w:customStyle="1" w:styleId="4766A61C4F5F42F7B8BE3AEE9B36184B">
    <w:name w:val="4766A61C4F5F42F7B8BE3AEE9B36184B"/>
  </w:style>
  <w:style w:type="paragraph" w:customStyle="1" w:styleId="0D9DD8F7B72C4230BD3B1656673C0DBF">
    <w:name w:val="0D9DD8F7B72C4230BD3B1656673C0DBF"/>
  </w:style>
  <w:style w:type="paragraph" w:customStyle="1" w:styleId="1C5B7DA41F0C40A5BA0699CA6D9E975F">
    <w:name w:val="1C5B7DA41F0C40A5BA0699CA6D9E975F"/>
  </w:style>
  <w:style w:type="paragraph" w:customStyle="1" w:styleId="FA02F721BA564A3493BF08DDDAD9398E">
    <w:name w:val="FA02F721BA564A3493BF08DDDAD9398E"/>
  </w:style>
  <w:style w:type="paragraph" w:customStyle="1" w:styleId="D5810F44D482456F80F37E82813FBC22">
    <w:name w:val="D5810F44D482456F80F37E82813FBC22"/>
  </w:style>
  <w:style w:type="paragraph" w:customStyle="1" w:styleId="4F96FDA8D80B499F9ED35557241C9E25">
    <w:name w:val="4F96FDA8D80B499F9ED35557241C9E25"/>
  </w:style>
  <w:style w:type="paragraph" w:customStyle="1" w:styleId="822222C44AB84A27A6B5EA7457A0C92E">
    <w:name w:val="822222C44AB84A27A6B5EA7457A0C92E"/>
  </w:style>
  <w:style w:type="paragraph" w:customStyle="1" w:styleId="05BCF2ED27864C809DEE8B3CCAF7A49D">
    <w:name w:val="05BCF2ED27864C809DEE8B3CCAF7A49D"/>
  </w:style>
  <w:style w:type="paragraph" w:customStyle="1" w:styleId="6D45CC99FC5547D1AD2A5BBBE8AAD05A">
    <w:name w:val="6D45CC99FC5547D1AD2A5BBBE8AAD05A"/>
  </w:style>
  <w:style w:type="paragraph" w:customStyle="1" w:styleId="BDA61E70D40B4310B90FAC27A5B491B3">
    <w:name w:val="BDA61E70D40B4310B90FAC27A5B491B3"/>
  </w:style>
  <w:style w:type="paragraph" w:customStyle="1" w:styleId="10DEA85A05B34DF5ACB667F55E199E92">
    <w:name w:val="10DEA85A05B34DF5ACB667F55E199E92"/>
  </w:style>
  <w:style w:type="paragraph" w:customStyle="1" w:styleId="2616A453BE1B427EBFFF7526ED684EE4">
    <w:name w:val="2616A453BE1B427EBFFF7526ED684EE4"/>
  </w:style>
  <w:style w:type="paragraph" w:customStyle="1" w:styleId="B0E42D2D4AA24D42B4198CDEEE401C8C">
    <w:name w:val="B0E42D2D4AA24D42B4198CDEEE401C8C"/>
  </w:style>
  <w:style w:type="paragraph" w:customStyle="1" w:styleId="16FFCEF6D8CD4EEC89C46A6824B9DA5D">
    <w:name w:val="16FFCEF6D8CD4EEC89C46A6824B9DA5D"/>
  </w:style>
  <w:style w:type="paragraph" w:customStyle="1" w:styleId="996463CA147C4CE48E6535A076AEE09D">
    <w:name w:val="996463CA147C4CE48E6535A076AEE09D"/>
  </w:style>
  <w:style w:type="paragraph" w:customStyle="1" w:styleId="E2FE1DE8C84E4F4489724C966E6EA712">
    <w:name w:val="E2FE1DE8C84E4F4489724C966E6EA712"/>
  </w:style>
  <w:style w:type="paragraph" w:customStyle="1" w:styleId="94BD5C795D784778819B17BC63CAAF5B">
    <w:name w:val="94BD5C795D784778819B17BC63CAAF5B"/>
  </w:style>
  <w:style w:type="paragraph" w:customStyle="1" w:styleId="28AA8DF7D4E141FFA71BD7CAC9A74421">
    <w:name w:val="28AA8DF7D4E141FFA71BD7CAC9A74421"/>
  </w:style>
  <w:style w:type="paragraph" w:customStyle="1" w:styleId="1A958EC98377495595A826315245E8C6">
    <w:name w:val="1A958EC98377495595A826315245E8C6"/>
  </w:style>
  <w:style w:type="paragraph" w:customStyle="1" w:styleId="1D603458868A4E4CB53151F88FB73C7B">
    <w:name w:val="1D603458868A4E4CB53151F88FB73C7B"/>
  </w:style>
  <w:style w:type="paragraph" w:customStyle="1" w:styleId="88CAAB9D6C2442A08860AE05FC05443D">
    <w:name w:val="88CAAB9D6C2442A08860AE05FC05443D"/>
  </w:style>
  <w:style w:type="paragraph" w:customStyle="1" w:styleId="9843B5E1CAB641A88E65F39C6D325E49">
    <w:name w:val="9843B5E1CAB641A88E65F39C6D325E49"/>
  </w:style>
  <w:style w:type="paragraph" w:customStyle="1" w:styleId="6E1ACA0FF0BC4F22B6F5291276917571">
    <w:name w:val="6E1ACA0FF0BC4F22B6F5291276917571"/>
  </w:style>
  <w:style w:type="paragraph" w:customStyle="1" w:styleId="CFBE3EDD823D46FBB7ED3C46E22F025F">
    <w:name w:val="CFBE3EDD823D46FBB7ED3C46E22F025F"/>
  </w:style>
  <w:style w:type="paragraph" w:customStyle="1" w:styleId="8AF5426D03FB4DC7B422F27400255111">
    <w:name w:val="8AF5426D03FB4DC7B422F27400255111"/>
  </w:style>
  <w:style w:type="paragraph" w:customStyle="1" w:styleId="4B547692E5A3448BBF434366B3572EF1">
    <w:name w:val="4B547692E5A3448BBF434366B3572EF1"/>
  </w:style>
  <w:style w:type="paragraph" w:customStyle="1" w:styleId="DA0FC6BE2AF74F9BB90F52924ABD6639">
    <w:name w:val="DA0FC6BE2AF74F9BB90F52924ABD6639"/>
  </w:style>
  <w:style w:type="paragraph" w:customStyle="1" w:styleId="9714A5B4C13248EEAB623153E739BE38">
    <w:name w:val="9714A5B4C13248EEAB623153E739BE38"/>
  </w:style>
  <w:style w:type="paragraph" w:customStyle="1" w:styleId="894DAE7061474925AA9B642D4B16862B">
    <w:name w:val="894DAE7061474925AA9B642D4B16862B"/>
  </w:style>
  <w:style w:type="paragraph" w:customStyle="1" w:styleId="3639CE8426EF465980E592FD4D15BC7E">
    <w:name w:val="3639CE8426EF465980E592FD4D15BC7E"/>
  </w:style>
  <w:style w:type="paragraph" w:customStyle="1" w:styleId="DEBE630D54ED4D71BA7FA6EA4C3A65EF">
    <w:name w:val="DEBE630D54ED4D71BA7FA6EA4C3A65EF"/>
  </w:style>
  <w:style w:type="paragraph" w:customStyle="1" w:styleId="909DC7E5F85A41E1AE9A69C93CD09942">
    <w:name w:val="909DC7E5F85A41E1AE9A69C93CD09942"/>
  </w:style>
  <w:style w:type="paragraph" w:customStyle="1" w:styleId="283F8D9234E44C53991DAC90C9132D5F">
    <w:name w:val="283F8D9234E44C53991DAC90C9132D5F"/>
  </w:style>
  <w:style w:type="paragraph" w:customStyle="1" w:styleId="DA7A37583339445380B4BC649307D975">
    <w:name w:val="DA7A37583339445380B4BC649307D975"/>
  </w:style>
  <w:style w:type="paragraph" w:customStyle="1" w:styleId="49A73E5E371C4F1388799480FCFED24A">
    <w:name w:val="49A73E5E371C4F1388799480FCFED24A"/>
  </w:style>
  <w:style w:type="paragraph" w:customStyle="1" w:styleId="269BDA5C476242CB894FB488A7F96A50">
    <w:name w:val="269BDA5C476242CB894FB488A7F96A50"/>
  </w:style>
  <w:style w:type="paragraph" w:customStyle="1" w:styleId="741EA79837D34958865C0FB8F162BF08">
    <w:name w:val="741EA79837D34958865C0FB8F162BF08"/>
  </w:style>
  <w:style w:type="paragraph" w:customStyle="1" w:styleId="3D550B764592424E8CE6C1A4CEC40EAA">
    <w:name w:val="3D550B764592424E8CE6C1A4CEC40EAA"/>
  </w:style>
  <w:style w:type="paragraph" w:customStyle="1" w:styleId="C9B4E38E96E146FF93EBC003EABC48A5">
    <w:name w:val="C9B4E38E96E146FF93EBC003EABC48A5"/>
  </w:style>
  <w:style w:type="paragraph" w:customStyle="1" w:styleId="6E38BC6ECC9842FBB20C1AFFEF929629">
    <w:name w:val="6E38BC6ECC9842FBB20C1AFFEF929629"/>
  </w:style>
  <w:style w:type="paragraph" w:customStyle="1" w:styleId="DB74BC61ACE94BCE9F7B32EEE8CDDA1F">
    <w:name w:val="DB74BC61ACE94BCE9F7B32EEE8CDDA1F"/>
    <w:rsid w:val="00810384"/>
  </w:style>
  <w:style w:type="paragraph" w:customStyle="1" w:styleId="9A138F9325F440F2AEF67546B6FD153F">
    <w:name w:val="9A138F9325F440F2AEF67546B6FD153F"/>
    <w:rsid w:val="00810384"/>
  </w:style>
  <w:style w:type="paragraph" w:customStyle="1" w:styleId="A831E7F65666425F9291346B694C3FD0">
    <w:name w:val="A831E7F65666425F9291346B694C3FD0"/>
    <w:rsid w:val="00810384"/>
  </w:style>
  <w:style w:type="paragraph" w:customStyle="1" w:styleId="6839F351EB3F45A3A95D33583DD60562">
    <w:name w:val="6839F351EB3F45A3A95D33583DD60562"/>
    <w:rsid w:val="00810384"/>
  </w:style>
  <w:style w:type="paragraph" w:customStyle="1" w:styleId="7B0BC3C770FB48FA9A03B9663D4E86DC">
    <w:name w:val="7B0BC3C770FB48FA9A03B9663D4E86DC"/>
    <w:rsid w:val="00810384"/>
  </w:style>
  <w:style w:type="paragraph" w:customStyle="1" w:styleId="A3BE853B738F40E39DFEB11199698255">
    <w:name w:val="A3BE853B738F40E39DFEB11199698255"/>
    <w:rsid w:val="00810384"/>
  </w:style>
  <w:style w:type="paragraph" w:customStyle="1" w:styleId="BB4BCB3EAC394509B449C56DC68078A5">
    <w:name w:val="BB4BCB3EAC394509B449C56DC68078A5"/>
    <w:rsid w:val="00810384"/>
  </w:style>
  <w:style w:type="paragraph" w:customStyle="1" w:styleId="07EED490A6CD4469BC28328B1948752C">
    <w:name w:val="07EED490A6CD4469BC28328B1948752C"/>
    <w:rsid w:val="00810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F46CCA-9C2C-42FB-9700-7EECFB1B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Notulen.dotx</Template>
  <TotalTime>107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Vergaderings notullen</vt:lpstr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Vergaderings notullen</dc:title>
  <dc:subject>Project Bioscopify</dc:subject>
  <dc:creator>Nadia Karimi 2125326, Ricky van den Berg 21276</dc:creator>
  <cp:lastModifiedBy>Nadia Karimi</cp:lastModifiedBy>
  <cp:revision>8</cp:revision>
  <dcterms:created xsi:type="dcterms:W3CDTF">2018-03-27T08:03:00Z</dcterms:created>
  <dcterms:modified xsi:type="dcterms:W3CDTF">2018-03-27T12:52:00Z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